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68C" w14:textId="519AD54A" w:rsidR="006C49C7" w:rsidRPr="008E1CEC" w:rsidRDefault="0050579C" w:rsidP="00347D8E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F554A5" wp14:editId="4DBD12D6">
            <wp:extent cx="1259840" cy="1259840"/>
            <wp:effectExtent l="0" t="0" r="0" b="0"/>
            <wp:docPr id="9" name="Graphi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6E5" w14:textId="77777777" w:rsidR="00D907A2" w:rsidRPr="008E1CEC" w:rsidRDefault="00D907A2" w:rsidP="006C49C7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</w:p>
    <w:p w14:paraId="71C2E2F5" w14:textId="77777777" w:rsidR="006C49C7" w:rsidRPr="006C49C7" w:rsidRDefault="006C49C7" w:rsidP="006C49C7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6C49C7">
        <w:rPr>
          <w:b/>
          <w:bCs/>
          <w:sz w:val="40"/>
          <w:szCs w:val="40"/>
          <w:cs/>
        </w:rPr>
        <w:t>ใบอนุมัติโครงงานปริญญานิพนธ์</w:t>
      </w:r>
    </w:p>
    <w:p w14:paraId="5C89B867" w14:textId="77777777" w:rsidR="006C49C7" w:rsidRPr="006C49C7" w:rsidRDefault="006C49C7" w:rsidP="006C49C7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6C49C7">
        <w:rPr>
          <w:b/>
          <w:bCs/>
          <w:sz w:val="40"/>
          <w:szCs w:val="40"/>
          <w:cs/>
        </w:rPr>
        <w:t>สาขาวิชา</w:t>
      </w:r>
      <w:r w:rsidR="00EB4F3A" w:rsidRPr="00EB4F3A">
        <w:rPr>
          <w:b/>
          <w:bCs/>
          <w:sz w:val="40"/>
          <w:szCs w:val="40"/>
          <w:highlight w:val="yellow"/>
        </w:rPr>
        <w:t>&lt;</w:t>
      </w:r>
      <w:r w:rsidR="00EB4F3A" w:rsidRPr="00EB4F3A">
        <w:rPr>
          <w:rFonts w:hint="cs"/>
          <w:b/>
          <w:bCs/>
          <w:sz w:val="40"/>
          <w:szCs w:val="40"/>
          <w:highlight w:val="yellow"/>
          <w:cs/>
        </w:rPr>
        <w:t>ระบุ</w:t>
      </w:r>
      <w:r w:rsidR="00EB4F3A">
        <w:rPr>
          <w:rFonts w:hint="cs"/>
          <w:b/>
          <w:bCs/>
          <w:sz w:val="40"/>
          <w:szCs w:val="40"/>
          <w:highlight w:val="yellow"/>
          <w:cs/>
        </w:rPr>
        <w:t>ชื่อ</w:t>
      </w:r>
      <w:r w:rsidR="00EB4F3A" w:rsidRPr="00EB4F3A">
        <w:rPr>
          <w:rFonts w:hint="cs"/>
          <w:b/>
          <w:bCs/>
          <w:sz w:val="40"/>
          <w:szCs w:val="40"/>
          <w:highlight w:val="yellow"/>
          <w:cs/>
        </w:rPr>
        <w:t>สาขาวิชา</w:t>
      </w:r>
      <w:r w:rsidR="00EB4F3A" w:rsidRPr="00EB4F3A">
        <w:rPr>
          <w:b/>
          <w:bCs/>
          <w:sz w:val="40"/>
          <w:szCs w:val="40"/>
          <w:highlight w:val="yellow"/>
        </w:rPr>
        <w:t>&gt;</w:t>
      </w:r>
      <w:r w:rsidRPr="006C49C7">
        <w:rPr>
          <w:b/>
          <w:bCs/>
          <w:sz w:val="40"/>
          <w:szCs w:val="40"/>
        </w:rPr>
        <w:t xml:space="preserve"> </w:t>
      </w:r>
      <w:r w:rsidRPr="006C49C7">
        <w:rPr>
          <w:b/>
          <w:bCs/>
          <w:sz w:val="40"/>
          <w:szCs w:val="40"/>
          <w:cs/>
        </w:rPr>
        <w:t>ภาควิชาคอมพิวเตอร์</w:t>
      </w:r>
    </w:p>
    <w:p w14:paraId="2A743ABC" w14:textId="77777777" w:rsidR="006C49C7" w:rsidRPr="006C49C7" w:rsidRDefault="006C49C7" w:rsidP="006C49C7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6C49C7">
        <w:rPr>
          <w:b/>
          <w:bCs/>
          <w:sz w:val="40"/>
          <w:szCs w:val="40"/>
          <w:cs/>
        </w:rPr>
        <w:t>คณะวิทยาศาสตร์</w:t>
      </w:r>
      <w:r w:rsidRPr="006C49C7">
        <w:rPr>
          <w:b/>
          <w:bCs/>
          <w:sz w:val="40"/>
          <w:szCs w:val="40"/>
        </w:rPr>
        <w:t xml:space="preserve"> </w:t>
      </w:r>
      <w:r w:rsidRPr="006C49C7">
        <w:rPr>
          <w:b/>
          <w:bCs/>
          <w:sz w:val="40"/>
          <w:szCs w:val="40"/>
          <w:cs/>
        </w:rPr>
        <w:t>มหาวิทยาลัยศิลปากร</w:t>
      </w:r>
    </w:p>
    <w:p w14:paraId="47FE06AD" w14:textId="77777777" w:rsidR="006C49C7" w:rsidRPr="006C49C7" w:rsidRDefault="006C49C7" w:rsidP="006C49C7">
      <w:pPr>
        <w:autoSpaceDE w:val="0"/>
        <w:autoSpaceDN w:val="0"/>
        <w:adjustRightInd w:val="0"/>
        <w:rPr>
          <w:rFonts w:eastAsia="AngsanaNew"/>
        </w:rPr>
      </w:pPr>
    </w:p>
    <w:p w14:paraId="77530684" w14:textId="77777777" w:rsidR="006C49C7" w:rsidRDefault="006C49C7" w:rsidP="006C49C7">
      <w:r>
        <w:rPr>
          <w:rFonts w:hint="cs"/>
          <w:b/>
          <w:bCs/>
          <w:cs/>
        </w:rPr>
        <w:t>ชื่อ</w:t>
      </w:r>
      <w:r w:rsidRPr="00963135">
        <w:rPr>
          <w:rFonts w:hint="cs"/>
          <w:b/>
          <w:bCs/>
          <w:cs/>
        </w:rPr>
        <w:t>ปริญญานิพนธ์</w:t>
      </w:r>
      <w:r>
        <w:rPr>
          <w:rFonts w:hint="cs"/>
          <w:cs/>
        </w:rPr>
        <w:t xml:space="preserve"> </w:t>
      </w:r>
      <w:r>
        <w:tab/>
      </w:r>
      <w:r w:rsidRPr="00963135">
        <w:rPr>
          <w:highlight w:val="yellow"/>
        </w:rPr>
        <w:t>&lt;</w:t>
      </w:r>
      <w:r w:rsidRPr="00963135">
        <w:rPr>
          <w:rFonts w:hint="cs"/>
          <w:highlight w:val="yellow"/>
          <w:cs/>
        </w:rPr>
        <w:t>ชื่อโครงงานปริญญานิพนธ์ภาษาไทย</w:t>
      </w:r>
      <w:r w:rsidRPr="00963135">
        <w:rPr>
          <w:highlight w:val="yellow"/>
        </w:rPr>
        <w:t>&gt;</w:t>
      </w:r>
    </w:p>
    <w:p w14:paraId="472DF6D4" w14:textId="77777777" w:rsidR="006C49C7" w:rsidRDefault="006C49C7" w:rsidP="006C49C7">
      <w:r>
        <w:tab/>
      </w:r>
      <w:r>
        <w:tab/>
      </w:r>
      <w:r w:rsidRPr="00963135">
        <w:rPr>
          <w:highlight w:val="yellow"/>
        </w:rPr>
        <w:t>&lt;</w:t>
      </w:r>
      <w:r w:rsidRPr="00963135">
        <w:rPr>
          <w:rFonts w:hint="cs"/>
          <w:highlight w:val="yellow"/>
          <w:cs/>
        </w:rPr>
        <w:t>ชื่อโครงงานปริญญานิพนธ์ภาษาอังกฤษ</w:t>
      </w:r>
      <w:r w:rsidRPr="00963135">
        <w:rPr>
          <w:highlight w:val="yellow"/>
        </w:rPr>
        <w:t>&gt;</w:t>
      </w:r>
    </w:p>
    <w:p w14:paraId="49630D0A" w14:textId="77777777" w:rsidR="00247AF5" w:rsidRDefault="00247AF5" w:rsidP="006C49C7">
      <w:pPr>
        <w:rPr>
          <w:b/>
          <w:bCs/>
        </w:rPr>
      </w:pPr>
    </w:p>
    <w:p w14:paraId="77F8134B" w14:textId="77777777" w:rsidR="006C49C7" w:rsidRDefault="006C49C7" w:rsidP="006C49C7">
      <w:pPr>
        <w:rPr>
          <w:highlight w:val="green"/>
        </w:rPr>
      </w:pPr>
      <w:r w:rsidRPr="00963135">
        <w:rPr>
          <w:rFonts w:hint="cs"/>
          <w:b/>
          <w:bCs/>
          <w:cs/>
        </w:rPr>
        <w:t>ผู้จัดทำ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F56182">
        <w:rPr>
          <w:highlight w:val="yellow"/>
        </w:rPr>
        <w:t>&lt;</w:t>
      </w:r>
      <w:r w:rsidRPr="00F56182">
        <w:rPr>
          <w:rFonts w:hint="cs"/>
          <w:highlight w:val="yellow"/>
          <w:cs/>
        </w:rPr>
        <w:t>คำนำหน้าชื่อ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นามสกุล</w:t>
      </w:r>
      <w:r w:rsidRPr="00F56182">
        <w:rPr>
          <w:highlight w:val="yellow"/>
        </w:rPr>
        <w:t>&gt;</w:t>
      </w:r>
    </w:p>
    <w:p w14:paraId="03091C36" w14:textId="77777777" w:rsidR="006C49C7" w:rsidRDefault="006C49C7" w:rsidP="006C49C7">
      <w:pPr>
        <w:ind w:left="720" w:firstLine="720"/>
      </w:pPr>
      <w:r w:rsidRPr="00F56182">
        <w:rPr>
          <w:highlight w:val="yellow"/>
        </w:rPr>
        <w:t>&lt;</w:t>
      </w:r>
      <w:r w:rsidRPr="00F56182">
        <w:rPr>
          <w:rFonts w:hint="cs"/>
          <w:highlight w:val="yellow"/>
          <w:cs/>
        </w:rPr>
        <w:t>คำนำหน้าชื่อ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นามสกุล</w:t>
      </w:r>
      <w:r w:rsidRPr="00F56182">
        <w:rPr>
          <w:highlight w:val="yellow"/>
        </w:rPr>
        <w:t xml:space="preserve"> </w:t>
      </w:r>
      <w:r w:rsidRPr="00F56182">
        <w:rPr>
          <w:highlight w:val="green"/>
        </w:rPr>
        <w:t>(</w:t>
      </w:r>
      <w:r w:rsidRPr="00F56182">
        <w:rPr>
          <w:rFonts w:hint="cs"/>
          <w:highlight w:val="green"/>
          <w:cs/>
        </w:rPr>
        <w:t>ถ้ามี</w:t>
      </w:r>
      <w:r w:rsidRPr="00F56182">
        <w:rPr>
          <w:highlight w:val="green"/>
        </w:rPr>
        <w:t>)</w:t>
      </w:r>
      <w:r w:rsidRPr="00F56182">
        <w:rPr>
          <w:highlight w:val="yellow"/>
        </w:rPr>
        <w:t>&gt;</w:t>
      </w:r>
    </w:p>
    <w:p w14:paraId="0F8BEFC1" w14:textId="77777777" w:rsidR="00247AF5" w:rsidRDefault="00247AF5" w:rsidP="006C49C7">
      <w:pPr>
        <w:rPr>
          <w:b/>
          <w:bCs/>
        </w:rPr>
      </w:pPr>
    </w:p>
    <w:p w14:paraId="06797212" w14:textId="77777777" w:rsidR="006C49C7" w:rsidRPr="00F56182" w:rsidRDefault="006C49C7" w:rsidP="006C49C7">
      <w:pPr>
        <w:rPr>
          <w:cs/>
        </w:rPr>
      </w:pPr>
      <w:r w:rsidRPr="00963135">
        <w:rPr>
          <w:rFonts w:hint="cs"/>
          <w:b/>
          <w:bCs/>
          <w:cs/>
        </w:rPr>
        <w:t>ปีการศึกษา</w:t>
      </w:r>
      <w:r>
        <w:rPr>
          <w:rFonts w:hint="cs"/>
          <w:cs/>
        </w:rPr>
        <w:tab/>
      </w:r>
      <w:r w:rsidRPr="00F56182">
        <w:rPr>
          <w:highlight w:val="yellow"/>
        </w:rPr>
        <w:t>&lt;</w:t>
      </w:r>
      <w:r w:rsidRPr="00F56182">
        <w:rPr>
          <w:highlight w:val="yellow"/>
          <w:cs/>
        </w:rPr>
        <w:t>ปีการศึกษาที่โครงงานสอบผ่านและได้รับการอนุมัติ</w:t>
      </w:r>
      <w:r w:rsidRPr="00F56182">
        <w:rPr>
          <w:highlight w:val="yellow"/>
        </w:rPr>
        <w:t>&gt;</w:t>
      </w:r>
    </w:p>
    <w:p w14:paraId="7C19D46F" w14:textId="77777777" w:rsidR="006C49C7" w:rsidRPr="006C49C7" w:rsidRDefault="006C49C7" w:rsidP="006C49C7">
      <w:pPr>
        <w:autoSpaceDE w:val="0"/>
        <w:autoSpaceDN w:val="0"/>
        <w:adjustRightInd w:val="0"/>
        <w:rPr>
          <w:rFonts w:eastAsia="AngsanaNew"/>
        </w:rPr>
      </w:pPr>
    </w:p>
    <w:p w14:paraId="05F79380" w14:textId="77777777" w:rsidR="006C49C7" w:rsidRDefault="006C49C7" w:rsidP="00247AF5">
      <w:pPr>
        <w:autoSpaceDE w:val="0"/>
        <w:autoSpaceDN w:val="0"/>
        <w:adjustRightInd w:val="0"/>
        <w:jc w:val="center"/>
        <w:rPr>
          <w:b/>
          <w:bCs/>
        </w:rPr>
      </w:pPr>
      <w:r w:rsidRPr="006C49C7">
        <w:rPr>
          <w:b/>
          <w:bCs/>
          <w:cs/>
        </w:rPr>
        <w:t>โครงงานปริญญานิพนธ์นี้ได้รับการอนุมัติให้เป็นส่วนหนึ่งของการศึกษาตาม</w:t>
      </w:r>
    </w:p>
    <w:p w14:paraId="05E23BA4" w14:textId="77777777" w:rsidR="006C49C7" w:rsidRDefault="006C49C7" w:rsidP="00247AF5">
      <w:pPr>
        <w:autoSpaceDE w:val="0"/>
        <w:autoSpaceDN w:val="0"/>
        <w:adjustRightInd w:val="0"/>
        <w:jc w:val="center"/>
        <w:rPr>
          <w:b/>
          <w:bCs/>
        </w:rPr>
      </w:pPr>
      <w:r w:rsidRPr="006C49C7">
        <w:rPr>
          <w:b/>
          <w:bCs/>
          <w:cs/>
        </w:rPr>
        <w:t>หลักสูตรวิทยาศาสตรบัณฑิต</w:t>
      </w:r>
      <w:r w:rsidRPr="006C49C7">
        <w:rPr>
          <w:b/>
          <w:bCs/>
        </w:rPr>
        <w:t xml:space="preserve"> </w:t>
      </w:r>
      <w:r w:rsidR="00EB4F3A">
        <w:rPr>
          <w:rFonts w:hint="cs"/>
          <w:b/>
          <w:bCs/>
          <w:cs/>
        </w:rPr>
        <w:t>สาขาวิชา</w:t>
      </w:r>
      <w:r w:rsidRPr="006C49C7">
        <w:rPr>
          <w:b/>
          <w:bCs/>
          <w:highlight w:val="yellow"/>
        </w:rPr>
        <w:t>&lt;</w:t>
      </w:r>
      <w:r w:rsidRPr="006C49C7">
        <w:rPr>
          <w:b/>
          <w:bCs/>
          <w:highlight w:val="yellow"/>
          <w:cs/>
        </w:rPr>
        <w:t>ระบุชื่อสาขาวิชา</w:t>
      </w:r>
      <w:r w:rsidRPr="006C49C7">
        <w:rPr>
          <w:b/>
          <w:bCs/>
          <w:highlight w:val="yellow"/>
        </w:rPr>
        <w:t>&gt;</w:t>
      </w:r>
    </w:p>
    <w:p w14:paraId="5316C783" w14:textId="77777777" w:rsidR="006C49C7" w:rsidRPr="006C49C7" w:rsidRDefault="006C49C7" w:rsidP="00247AF5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ภาควิชาคอมพิวเตอร์ </w:t>
      </w:r>
      <w:r w:rsidRPr="006C49C7">
        <w:rPr>
          <w:b/>
          <w:bCs/>
          <w:cs/>
        </w:rPr>
        <w:t>คณะวิทยาศาสตร์</w:t>
      </w:r>
      <w:r w:rsidRPr="006C49C7">
        <w:rPr>
          <w:b/>
          <w:bCs/>
        </w:rPr>
        <w:t xml:space="preserve"> </w:t>
      </w:r>
      <w:r w:rsidRPr="006C49C7">
        <w:rPr>
          <w:b/>
          <w:bCs/>
          <w:cs/>
        </w:rPr>
        <w:t>มหาวิทยาลัยศิลปากร</w:t>
      </w:r>
    </w:p>
    <w:p w14:paraId="2BF0CAA0" w14:textId="77777777" w:rsid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4F9A3464" w14:textId="77777777" w:rsidR="00EB4F3A" w:rsidRPr="006C49C7" w:rsidRDefault="00EB4F3A" w:rsidP="00247AF5">
      <w:pPr>
        <w:autoSpaceDE w:val="0"/>
        <w:autoSpaceDN w:val="0"/>
        <w:adjustRightInd w:val="0"/>
        <w:rPr>
          <w:rFonts w:eastAsia="AngsanaNew"/>
        </w:rPr>
      </w:pPr>
    </w:p>
    <w:p w14:paraId="69D8B91E" w14:textId="77777777" w:rsidR="006C49C7" w:rsidRP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3A42971B" w14:textId="77777777" w:rsidR="006C49C7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="006C49C7" w:rsidRPr="006C49C7">
        <w:rPr>
          <w:rFonts w:eastAsia="AngsanaNew"/>
        </w:rPr>
        <w:t xml:space="preserve">…………………………………………………………………… </w:t>
      </w:r>
      <w:r w:rsidR="006C49C7" w:rsidRPr="006C49C7">
        <w:rPr>
          <w:rFonts w:eastAsia="AngsanaNew"/>
          <w:cs/>
        </w:rPr>
        <w:t>ประธานกรรมการสอบ</w:t>
      </w:r>
    </w:p>
    <w:p w14:paraId="27ABAD2B" w14:textId="77777777" w:rsidR="006C49C7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="006C49C7" w:rsidRPr="006C49C7">
        <w:rPr>
          <w:rFonts w:eastAsia="AngsanaNew"/>
        </w:rPr>
        <w:t>(</w:t>
      </w:r>
      <w:r>
        <w:rPr>
          <w:rFonts w:eastAsia="AngsanaNew" w:hint="cs"/>
          <w:cs/>
        </w:rPr>
        <w:t xml:space="preserve"> </w:t>
      </w:r>
      <w:r>
        <w:rPr>
          <w:rFonts w:eastAsia="AngsanaNew"/>
        </w:rPr>
        <w:tab/>
        <w:t xml:space="preserve">   </w:t>
      </w:r>
      <w:r w:rsidRPr="00247AF5">
        <w:rPr>
          <w:rFonts w:eastAsia="AngsanaNew"/>
          <w:highlight w:val="yellow"/>
        </w:rPr>
        <w:t>&lt;</w:t>
      </w:r>
      <w:r w:rsidRPr="00247AF5">
        <w:rPr>
          <w:rFonts w:eastAsia="AngsanaNew"/>
          <w:highlight w:val="yellow"/>
          <w:cs/>
        </w:rPr>
        <w:t>ตำแหน่ง-ชื่อ-นามสกุล</w:t>
      </w:r>
      <w:r w:rsidRPr="00247AF5">
        <w:rPr>
          <w:rFonts w:eastAsia="AngsanaNew"/>
          <w:highlight w:val="yellow"/>
        </w:rPr>
        <w:t>&gt;</w:t>
      </w:r>
      <w:r w:rsidR="006C49C7">
        <w:rPr>
          <w:rFonts w:eastAsia="AngsanaNew"/>
        </w:rPr>
        <w:tab/>
      </w:r>
      <w:r w:rsidR="006C49C7">
        <w:rPr>
          <w:rFonts w:eastAsia="AngsanaNew"/>
        </w:rPr>
        <w:tab/>
      </w:r>
      <w:r w:rsidR="006C49C7" w:rsidRPr="006C49C7">
        <w:rPr>
          <w:rFonts w:eastAsia="AngsanaNew"/>
        </w:rPr>
        <w:t>)</w:t>
      </w:r>
    </w:p>
    <w:p w14:paraId="001F139B" w14:textId="77777777" w:rsidR="006C49C7" w:rsidRP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433FD1A3" w14:textId="77777777" w:rsidR="006C49C7" w:rsidRP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025A3A21" w14:textId="77777777" w:rsidR="006C49C7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="006C49C7" w:rsidRPr="006C49C7">
        <w:rPr>
          <w:rFonts w:eastAsia="AngsanaNew"/>
        </w:rPr>
        <w:t xml:space="preserve">…………………………………………………………………… </w:t>
      </w:r>
      <w:r w:rsidR="006C49C7" w:rsidRPr="006C49C7">
        <w:rPr>
          <w:rFonts w:eastAsia="AngsanaNew"/>
          <w:cs/>
        </w:rPr>
        <w:t>กรรมการสอบ</w:t>
      </w:r>
    </w:p>
    <w:p w14:paraId="5A74B2AB" w14:textId="77777777" w:rsidR="00247AF5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Pr="006C49C7">
        <w:rPr>
          <w:rFonts w:eastAsia="AngsanaNew"/>
        </w:rPr>
        <w:t>(</w:t>
      </w:r>
      <w:r>
        <w:rPr>
          <w:rFonts w:eastAsia="AngsanaNew" w:hint="cs"/>
          <w:cs/>
        </w:rPr>
        <w:t xml:space="preserve"> </w:t>
      </w:r>
      <w:r>
        <w:rPr>
          <w:rFonts w:eastAsia="AngsanaNew"/>
        </w:rPr>
        <w:tab/>
        <w:t xml:space="preserve">   </w:t>
      </w:r>
      <w:r w:rsidRPr="00247AF5">
        <w:rPr>
          <w:rFonts w:eastAsia="AngsanaNew"/>
          <w:highlight w:val="yellow"/>
        </w:rPr>
        <w:t>&lt;</w:t>
      </w:r>
      <w:r w:rsidRPr="00247AF5">
        <w:rPr>
          <w:rFonts w:eastAsia="AngsanaNew"/>
          <w:highlight w:val="yellow"/>
          <w:cs/>
        </w:rPr>
        <w:t>ตำแหน่ง-ชื่อ-นามสกุล</w:t>
      </w:r>
      <w:r w:rsidRPr="00247AF5">
        <w:rPr>
          <w:rFonts w:eastAsia="AngsanaNew"/>
          <w:highlight w:val="yellow"/>
        </w:rPr>
        <w:t>&gt;</w:t>
      </w:r>
      <w:r>
        <w:rPr>
          <w:rFonts w:eastAsia="AngsanaNew"/>
        </w:rPr>
        <w:tab/>
      </w:r>
      <w:r>
        <w:rPr>
          <w:rFonts w:eastAsia="AngsanaNew"/>
        </w:rPr>
        <w:tab/>
      </w:r>
      <w:r w:rsidRPr="006C49C7">
        <w:rPr>
          <w:rFonts w:eastAsia="AngsanaNew"/>
        </w:rPr>
        <w:t>)</w:t>
      </w:r>
    </w:p>
    <w:p w14:paraId="49F72A2E" w14:textId="77777777" w:rsidR="006C49C7" w:rsidRP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2A1A124F" w14:textId="77777777" w:rsidR="006C49C7" w:rsidRPr="006C49C7" w:rsidRDefault="006C49C7" w:rsidP="00247AF5">
      <w:pPr>
        <w:autoSpaceDE w:val="0"/>
        <w:autoSpaceDN w:val="0"/>
        <w:adjustRightInd w:val="0"/>
        <w:rPr>
          <w:rFonts w:eastAsia="AngsanaNew"/>
        </w:rPr>
      </w:pPr>
    </w:p>
    <w:p w14:paraId="453D343F" w14:textId="77777777" w:rsidR="006C49C7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="006C49C7" w:rsidRPr="006C49C7">
        <w:rPr>
          <w:rFonts w:eastAsia="AngsanaNew"/>
        </w:rPr>
        <w:t xml:space="preserve">…………………………………………………………………… </w:t>
      </w:r>
      <w:r>
        <w:rPr>
          <w:rFonts w:eastAsia="AngsanaNew" w:hint="cs"/>
          <w:cs/>
        </w:rPr>
        <w:t>อาจารย์ที่ปรึกษาและ</w:t>
      </w:r>
      <w:r w:rsidR="006C49C7" w:rsidRPr="006C49C7">
        <w:rPr>
          <w:rFonts w:eastAsia="AngsanaNew"/>
          <w:cs/>
        </w:rPr>
        <w:t>กรรมการสอบ</w:t>
      </w:r>
    </w:p>
    <w:p w14:paraId="580A1CAB" w14:textId="77777777" w:rsidR="00247AF5" w:rsidRPr="006C49C7" w:rsidRDefault="00247AF5" w:rsidP="00247AF5">
      <w:pPr>
        <w:autoSpaceDE w:val="0"/>
        <w:autoSpaceDN w:val="0"/>
        <w:adjustRightInd w:val="0"/>
        <w:rPr>
          <w:rFonts w:eastAsia="AngsanaNew"/>
        </w:rPr>
      </w:pPr>
      <w:r>
        <w:rPr>
          <w:rFonts w:eastAsia="AngsanaNew"/>
        </w:rPr>
        <w:tab/>
      </w:r>
      <w:r>
        <w:rPr>
          <w:rFonts w:eastAsia="AngsanaNew"/>
        </w:rPr>
        <w:tab/>
      </w:r>
      <w:r w:rsidRPr="006C49C7">
        <w:rPr>
          <w:rFonts w:eastAsia="AngsanaNew"/>
        </w:rPr>
        <w:t>(</w:t>
      </w:r>
      <w:r>
        <w:rPr>
          <w:rFonts w:eastAsia="AngsanaNew" w:hint="cs"/>
          <w:cs/>
        </w:rPr>
        <w:t xml:space="preserve"> </w:t>
      </w:r>
      <w:r>
        <w:rPr>
          <w:rFonts w:eastAsia="AngsanaNew"/>
        </w:rPr>
        <w:tab/>
        <w:t xml:space="preserve">   </w:t>
      </w:r>
      <w:r w:rsidRPr="00247AF5">
        <w:rPr>
          <w:rFonts w:eastAsia="AngsanaNew"/>
          <w:highlight w:val="yellow"/>
        </w:rPr>
        <w:t>&lt;</w:t>
      </w:r>
      <w:r w:rsidRPr="00247AF5">
        <w:rPr>
          <w:rFonts w:eastAsia="AngsanaNew"/>
          <w:highlight w:val="yellow"/>
          <w:cs/>
        </w:rPr>
        <w:t>ตำแหน่ง-ชื่อ-นามสกุล</w:t>
      </w:r>
      <w:r w:rsidRPr="00247AF5">
        <w:rPr>
          <w:rFonts w:eastAsia="AngsanaNew"/>
          <w:highlight w:val="yellow"/>
        </w:rPr>
        <w:t>&gt;</w:t>
      </w:r>
      <w:r>
        <w:rPr>
          <w:rFonts w:eastAsia="AngsanaNew"/>
        </w:rPr>
        <w:tab/>
      </w:r>
      <w:r>
        <w:rPr>
          <w:rFonts w:eastAsia="AngsanaNew"/>
        </w:rPr>
        <w:tab/>
      </w:r>
      <w:r w:rsidRPr="006C49C7">
        <w:rPr>
          <w:rFonts w:eastAsia="AngsanaNew"/>
        </w:rPr>
        <w:t>)</w:t>
      </w:r>
    </w:p>
    <w:p w14:paraId="16FAA66A" w14:textId="77777777" w:rsidR="00BC29D1" w:rsidRDefault="00BC29D1" w:rsidP="00BC29D1">
      <w:pPr>
        <w:rPr>
          <w:noProof/>
        </w:rPr>
      </w:pPr>
    </w:p>
    <w:p w14:paraId="28CEDF44" w14:textId="77777777" w:rsidR="00BC29D1" w:rsidRPr="00BC29D1" w:rsidRDefault="00BC29D1" w:rsidP="00BC29D1">
      <w:pPr>
        <w:rPr>
          <w:cs/>
        </w:rPr>
        <w:sectPr w:rsidR="00BC29D1" w:rsidRPr="00BC29D1" w:rsidSect="002912ED"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357F45E" w14:textId="4A175905" w:rsidR="00543C84" w:rsidRPr="008E1CEC" w:rsidRDefault="0050579C" w:rsidP="00543C84">
      <w:pPr>
        <w:pStyle w:val="11"/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BEF03A" wp14:editId="4412D1FD">
            <wp:extent cx="1259840" cy="1259840"/>
            <wp:effectExtent l="0" t="0" r="0" b="0"/>
            <wp:docPr id="3" name="Graphic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AA0" w14:textId="77777777" w:rsidR="00543C84" w:rsidRDefault="00543C84" w:rsidP="00543C84">
      <w:pPr>
        <w:pStyle w:val="11"/>
        <w:rPr>
          <w:sz w:val="40"/>
          <w:szCs w:val="40"/>
          <w:lang w:val="en-GB"/>
        </w:rPr>
      </w:pPr>
    </w:p>
    <w:p w14:paraId="2D40D2C0" w14:textId="77777777" w:rsidR="008E1CEC" w:rsidRPr="008E1CEC" w:rsidRDefault="008E1CEC" w:rsidP="008E1CEC">
      <w:pPr>
        <w:rPr>
          <w:sz w:val="40"/>
          <w:szCs w:val="40"/>
          <w:lang w:val="en-GB"/>
        </w:rPr>
      </w:pPr>
    </w:p>
    <w:p w14:paraId="2AE1D330" w14:textId="77777777" w:rsidR="00543C84" w:rsidRDefault="00543C84" w:rsidP="00543C84">
      <w:pPr>
        <w:jc w:val="center"/>
        <w:rPr>
          <w:b/>
          <w:bCs/>
          <w:sz w:val="40"/>
          <w:szCs w:val="40"/>
        </w:rPr>
      </w:pPr>
      <w:r w:rsidRPr="000D6AF1">
        <w:rPr>
          <w:b/>
          <w:bCs/>
          <w:sz w:val="40"/>
          <w:szCs w:val="40"/>
          <w:highlight w:val="yellow"/>
        </w:rPr>
        <w:t>&lt;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ชื่อโครงงานภาษาไทย</w:t>
      </w:r>
      <w:r w:rsidRPr="000D6AF1">
        <w:rPr>
          <w:b/>
          <w:bCs/>
          <w:sz w:val="40"/>
          <w:szCs w:val="40"/>
          <w:highlight w:val="yellow"/>
        </w:rPr>
        <w:t>&gt;</w:t>
      </w:r>
    </w:p>
    <w:p w14:paraId="346FAC95" w14:textId="77777777" w:rsidR="00680F5F" w:rsidRPr="000D6AF1" w:rsidRDefault="00680F5F" w:rsidP="00543C84">
      <w:pPr>
        <w:jc w:val="center"/>
        <w:rPr>
          <w:b/>
          <w:bCs/>
          <w:sz w:val="40"/>
          <w:szCs w:val="40"/>
        </w:rPr>
      </w:pPr>
    </w:p>
    <w:p w14:paraId="3B3CA94B" w14:textId="77777777" w:rsidR="00543C84" w:rsidRPr="000D6AF1" w:rsidRDefault="00543C84" w:rsidP="00543C84">
      <w:pPr>
        <w:jc w:val="center"/>
        <w:rPr>
          <w:b/>
          <w:bCs/>
          <w:sz w:val="40"/>
          <w:szCs w:val="40"/>
        </w:rPr>
      </w:pPr>
      <w:r w:rsidRPr="000D6AF1">
        <w:rPr>
          <w:b/>
          <w:bCs/>
          <w:sz w:val="40"/>
          <w:szCs w:val="40"/>
          <w:highlight w:val="yellow"/>
        </w:rPr>
        <w:t>&lt;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ชื่อโครงงานภาษา</w:t>
      </w:r>
      <w:r w:rsidRPr="000D6AF1">
        <w:rPr>
          <w:b/>
          <w:bCs/>
          <w:sz w:val="40"/>
          <w:szCs w:val="40"/>
          <w:highlight w:val="yellow"/>
          <w:cs/>
        </w:rPr>
        <w:t>อังกฤษ</w:t>
      </w:r>
      <w:r w:rsidRPr="000D6AF1">
        <w:rPr>
          <w:b/>
          <w:bCs/>
          <w:sz w:val="40"/>
          <w:szCs w:val="40"/>
          <w:highlight w:val="yellow"/>
        </w:rPr>
        <w:t>&gt;</w:t>
      </w:r>
    </w:p>
    <w:p w14:paraId="213781EF" w14:textId="77777777" w:rsidR="00543C84" w:rsidRPr="00A7341F" w:rsidRDefault="00543C84" w:rsidP="00543C84"/>
    <w:p w14:paraId="69805F93" w14:textId="77777777" w:rsidR="00543C84" w:rsidRDefault="00543C84" w:rsidP="00543C84"/>
    <w:p w14:paraId="7CDF7B9E" w14:textId="77777777" w:rsidR="00F81980" w:rsidRDefault="00F81980" w:rsidP="00543C84"/>
    <w:p w14:paraId="249647D9" w14:textId="77777777" w:rsidR="00F81980" w:rsidRDefault="00F81980" w:rsidP="00543C84"/>
    <w:p w14:paraId="344F1597" w14:textId="77777777" w:rsidR="00F81980" w:rsidRDefault="00F81980" w:rsidP="00543C84"/>
    <w:p w14:paraId="58FC1FD0" w14:textId="77777777" w:rsidR="00F81980" w:rsidRDefault="00F81980" w:rsidP="00543C84"/>
    <w:p w14:paraId="5B5D6639" w14:textId="77777777" w:rsidR="00F81980" w:rsidRPr="00A7341F" w:rsidRDefault="00F81980" w:rsidP="00543C84"/>
    <w:p w14:paraId="2927759F" w14:textId="77777777" w:rsidR="00543C84" w:rsidRPr="000D6AF1" w:rsidRDefault="00543C84" w:rsidP="00543C84">
      <w:pPr>
        <w:jc w:val="center"/>
        <w:rPr>
          <w:b/>
          <w:bCs/>
          <w:sz w:val="40"/>
          <w:szCs w:val="40"/>
        </w:rPr>
      </w:pPr>
      <w:r w:rsidRPr="000D6AF1">
        <w:rPr>
          <w:b/>
          <w:bCs/>
          <w:sz w:val="40"/>
          <w:szCs w:val="40"/>
          <w:highlight w:val="yellow"/>
        </w:rPr>
        <w:t>&lt;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ชื่อ</w:t>
      </w:r>
      <w:r w:rsidRPr="000D6AF1">
        <w:rPr>
          <w:b/>
          <w:bCs/>
          <w:sz w:val="40"/>
          <w:szCs w:val="40"/>
          <w:highlight w:val="yellow"/>
        </w:rPr>
        <w:t>-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นามสกุล (ไม่ใส่คำนำหน้าชื่อและรหัสนักศึกษา เรียงชื่อตามลำดับตัวอักษร)</w:t>
      </w:r>
      <w:r w:rsidRPr="000D6AF1">
        <w:rPr>
          <w:b/>
          <w:bCs/>
          <w:sz w:val="40"/>
          <w:szCs w:val="40"/>
          <w:highlight w:val="yellow"/>
        </w:rPr>
        <w:t>&gt;</w:t>
      </w:r>
      <w:r w:rsidRPr="000D6AF1">
        <w:rPr>
          <w:b/>
          <w:bCs/>
          <w:sz w:val="40"/>
          <w:szCs w:val="40"/>
        </w:rPr>
        <w:t xml:space="preserve"> </w:t>
      </w:r>
    </w:p>
    <w:p w14:paraId="69D8113A" w14:textId="77777777" w:rsidR="000D6AF1" w:rsidRPr="000D6AF1" w:rsidRDefault="000D6AF1" w:rsidP="00543C84">
      <w:pPr>
        <w:jc w:val="center"/>
        <w:rPr>
          <w:b/>
          <w:bCs/>
          <w:sz w:val="40"/>
          <w:szCs w:val="40"/>
          <w:highlight w:val="yellow"/>
        </w:rPr>
      </w:pPr>
    </w:p>
    <w:p w14:paraId="2119CE51" w14:textId="77777777" w:rsidR="00543C84" w:rsidRPr="000D6AF1" w:rsidRDefault="00543C84" w:rsidP="00543C84">
      <w:pPr>
        <w:jc w:val="center"/>
        <w:rPr>
          <w:b/>
          <w:bCs/>
          <w:sz w:val="40"/>
          <w:szCs w:val="40"/>
        </w:rPr>
      </w:pPr>
      <w:r w:rsidRPr="000D6AF1">
        <w:rPr>
          <w:b/>
          <w:bCs/>
          <w:sz w:val="40"/>
          <w:szCs w:val="40"/>
          <w:highlight w:val="yellow"/>
        </w:rPr>
        <w:t>&lt;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ชื่อ</w:t>
      </w:r>
      <w:r w:rsidRPr="000D6AF1">
        <w:rPr>
          <w:b/>
          <w:bCs/>
          <w:sz w:val="40"/>
          <w:szCs w:val="40"/>
          <w:highlight w:val="yellow"/>
        </w:rPr>
        <w:t>-</w:t>
      </w:r>
      <w:r w:rsidRPr="000D6AF1">
        <w:rPr>
          <w:rFonts w:hint="cs"/>
          <w:b/>
          <w:bCs/>
          <w:sz w:val="40"/>
          <w:szCs w:val="40"/>
          <w:highlight w:val="yellow"/>
          <w:cs/>
        </w:rPr>
        <w:t>นามสกุล</w:t>
      </w:r>
      <w:r w:rsidR="00F81980" w:rsidRPr="000D6AF1">
        <w:rPr>
          <w:rFonts w:hint="cs"/>
          <w:b/>
          <w:bCs/>
          <w:sz w:val="40"/>
          <w:szCs w:val="40"/>
          <w:highlight w:val="yellow"/>
          <w:cs/>
        </w:rPr>
        <w:t xml:space="preserve"> </w:t>
      </w:r>
      <w:r w:rsidR="00F81980" w:rsidRPr="00CE14DB">
        <w:rPr>
          <w:rFonts w:hint="cs"/>
          <w:b/>
          <w:bCs/>
          <w:sz w:val="40"/>
          <w:szCs w:val="40"/>
          <w:highlight w:val="green"/>
          <w:cs/>
        </w:rPr>
        <w:t>(</w:t>
      </w:r>
      <w:r w:rsidR="00F81980" w:rsidRPr="000D6AF1">
        <w:rPr>
          <w:rFonts w:hint="cs"/>
          <w:b/>
          <w:bCs/>
          <w:sz w:val="40"/>
          <w:szCs w:val="40"/>
          <w:highlight w:val="green"/>
          <w:cs/>
        </w:rPr>
        <w:t>ถ้า</w:t>
      </w:r>
      <w:r w:rsidR="00680F5F">
        <w:rPr>
          <w:rFonts w:hint="cs"/>
          <w:b/>
          <w:bCs/>
          <w:sz w:val="40"/>
          <w:szCs w:val="40"/>
          <w:highlight w:val="green"/>
          <w:cs/>
        </w:rPr>
        <w:t>ไม่</w:t>
      </w:r>
      <w:r w:rsidR="00F81980" w:rsidRPr="000D6AF1">
        <w:rPr>
          <w:rFonts w:hint="cs"/>
          <w:b/>
          <w:bCs/>
          <w:sz w:val="40"/>
          <w:szCs w:val="40"/>
          <w:highlight w:val="green"/>
          <w:cs/>
        </w:rPr>
        <w:t>มี</w:t>
      </w:r>
      <w:r w:rsidR="00680F5F">
        <w:rPr>
          <w:rFonts w:hint="cs"/>
          <w:b/>
          <w:bCs/>
          <w:sz w:val="40"/>
          <w:szCs w:val="40"/>
          <w:highlight w:val="green"/>
          <w:cs/>
        </w:rPr>
        <w:t xml:space="preserve"> ให้จัดบรรทัดข้างบนไว้กึ่งกลางหน้ากระดาษ</w:t>
      </w:r>
      <w:r w:rsidR="00F81980" w:rsidRPr="00CE14DB">
        <w:rPr>
          <w:rFonts w:hint="cs"/>
          <w:b/>
          <w:bCs/>
          <w:sz w:val="40"/>
          <w:szCs w:val="40"/>
          <w:highlight w:val="green"/>
          <w:cs/>
        </w:rPr>
        <w:t>)</w:t>
      </w:r>
      <w:r w:rsidRPr="000D6AF1">
        <w:rPr>
          <w:b/>
          <w:bCs/>
          <w:sz w:val="40"/>
          <w:szCs w:val="40"/>
          <w:highlight w:val="yellow"/>
        </w:rPr>
        <w:t>&gt;</w:t>
      </w:r>
    </w:p>
    <w:p w14:paraId="760CB0A5" w14:textId="77777777" w:rsidR="00543C84" w:rsidRDefault="00543C84" w:rsidP="00543C84"/>
    <w:p w14:paraId="5FE1A51F" w14:textId="77777777" w:rsidR="00F81980" w:rsidRDefault="00F81980" w:rsidP="00543C84"/>
    <w:p w14:paraId="6E8887C7" w14:textId="77777777" w:rsidR="00F81980" w:rsidRDefault="00F81980" w:rsidP="00543C84"/>
    <w:p w14:paraId="06CDBE41" w14:textId="77777777" w:rsidR="00F81980" w:rsidRDefault="00F81980" w:rsidP="00543C84"/>
    <w:p w14:paraId="1E0878E4" w14:textId="77777777" w:rsidR="00F81980" w:rsidRDefault="00F81980" w:rsidP="00543C84"/>
    <w:p w14:paraId="46127BEC" w14:textId="77777777" w:rsidR="000D6AF1" w:rsidRDefault="000D6AF1" w:rsidP="00543C84"/>
    <w:p w14:paraId="4E28F64F" w14:textId="77777777" w:rsidR="000D6AF1" w:rsidRDefault="000D6AF1" w:rsidP="00543C84"/>
    <w:p w14:paraId="147E0BEB" w14:textId="77777777" w:rsidR="000D6AF1" w:rsidRPr="00A7341F" w:rsidRDefault="000D6AF1" w:rsidP="00543C84"/>
    <w:p w14:paraId="429BFA55" w14:textId="77777777" w:rsidR="00F83613" w:rsidRPr="0091163F" w:rsidRDefault="00543C84" w:rsidP="0091163F">
      <w:pPr>
        <w:jc w:val="center"/>
        <w:rPr>
          <w:b/>
          <w:bCs/>
          <w:sz w:val="36"/>
          <w:szCs w:val="36"/>
        </w:rPr>
      </w:pPr>
      <w:r w:rsidRPr="0091163F">
        <w:rPr>
          <w:b/>
          <w:bCs/>
          <w:sz w:val="36"/>
          <w:szCs w:val="36"/>
          <w:cs/>
        </w:rPr>
        <w:t>ปริญญานิพนธ์นี้เป็นส่วนหนึ่งของการ</w:t>
      </w:r>
      <w:r w:rsidR="00F83613" w:rsidRPr="0091163F">
        <w:rPr>
          <w:b/>
          <w:bCs/>
          <w:sz w:val="36"/>
          <w:szCs w:val="36"/>
          <w:cs/>
        </w:rPr>
        <w:t>ศึกษาในหลักสูตรวิทยาศาสตรบัณฑิต</w:t>
      </w:r>
    </w:p>
    <w:p w14:paraId="74DF5F0D" w14:textId="77777777" w:rsidR="00F81980" w:rsidRPr="0091163F" w:rsidRDefault="00F81980" w:rsidP="0091163F">
      <w:pPr>
        <w:jc w:val="center"/>
        <w:rPr>
          <w:b/>
          <w:bCs/>
          <w:sz w:val="36"/>
          <w:szCs w:val="36"/>
          <w:cs/>
        </w:rPr>
      </w:pPr>
      <w:r w:rsidRPr="0091163F">
        <w:rPr>
          <w:rFonts w:hint="cs"/>
          <w:b/>
          <w:bCs/>
          <w:sz w:val="36"/>
          <w:szCs w:val="36"/>
          <w:cs/>
        </w:rPr>
        <w:t>สาขา</w:t>
      </w:r>
      <w:r w:rsidR="00EB4F3A">
        <w:rPr>
          <w:rFonts w:hint="cs"/>
          <w:b/>
          <w:bCs/>
          <w:sz w:val="36"/>
          <w:szCs w:val="36"/>
          <w:cs/>
        </w:rPr>
        <w:t>วิชา</w:t>
      </w:r>
      <w:r w:rsidR="000D6AF1" w:rsidRPr="0091163F">
        <w:rPr>
          <w:b/>
          <w:bCs/>
          <w:sz w:val="36"/>
          <w:szCs w:val="36"/>
          <w:highlight w:val="yellow"/>
        </w:rPr>
        <w:t>&lt;</w:t>
      </w:r>
      <w:r w:rsidR="000D6AF1" w:rsidRPr="0091163F">
        <w:rPr>
          <w:rFonts w:hint="cs"/>
          <w:b/>
          <w:bCs/>
          <w:sz w:val="36"/>
          <w:szCs w:val="36"/>
          <w:highlight w:val="yellow"/>
          <w:cs/>
        </w:rPr>
        <w:t>ระบุชื่อสาขาวิชา</w:t>
      </w:r>
      <w:r w:rsidR="000D6AF1" w:rsidRPr="0091163F">
        <w:rPr>
          <w:b/>
          <w:bCs/>
          <w:sz w:val="36"/>
          <w:szCs w:val="36"/>
          <w:highlight w:val="yellow"/>
        </w:rPr>
        <w:t>&gt;</w:t>
      </w:r>
      <w:r w:rsidR="00F83613" w:rsidRPr="0091163F">
        <w:rPr>
          <w:rFonts w:hint="cs"/>
          <w:b/>
          <w:bCs/>
          <w:sz w:val="36"/>
          <w:szCs w:val="36"/>
          <w:cs/>
        </w:rPr>
        <w:t xml:space="preserve"> ภาควิชาคอมพิวเตอร์</w:t>
      </w:r>
    </w:p>
    <w:p w14:paraId="384E5D33" w14:textId="77777777" w:rsidR="00543C84" w:rsidRPr="0091163F" w:rsidRDefault="00F81980" w:rsidP="0091163F">
      <w:pPr>
        <w:jc w:val="center"/>
        <w:rPr>
          <w:b/>
          <w:bCs/>
          <w:sz w:val="36"/>
          <w:szCs w:val="36"/>
        </w:rPr>
      </w:pPr>
      <w:r w:rsidRPr="0091163F">
        <w:rPr>
          <w:rFonts w:hint="cs"/>
          <w:b/>
          <w:bCs/>
          <w:sz w:val="36"/>
          <w:szCs w:val="36"/>
          <w:cs/>
        </w:rPr>
        <w:t>คณะวิทยาศาสตร์ มหาวิทยาลัยศิลปากร</w:t>
      </w:r>
    </w:p>
    <w:p w14:paraId="315A4186" w14:textId="77777777" w:rsidR="0095187D" w:rsidRDefault="00F81980" w:rsidP="0091163F">
      <w:pPr>
        <w:jc w:val="center"/>
        <w:rPr>
          <w:b/>
          <w:bCs/>
          <w:sz w:val="36"/>
          <w:szCs w:val="36"/>
          <w:highlight w:val="yellow"/>
        </w:rPr>
      </w:pPr>
      <w:r w:rsidRPr="0091163F">
        <w:rPr>
          <w:rFonts w:hint="cs"/>
          <w:b/>
          <w:bCs/>
          <w:sz w:val="36"/>
          <w:szCs w:val="36"/>
          <w:cs/>
        </w:rPr>
        <w:t xml:space="preserve">ปีการศึกษา </w:t>
      </w:r>
      <w:r w:rsidR="00543C84" w:rsidRPr="0091163F">
        <w:rPr>
          <w:b/>
          <w:bCs/>
          <w:sz w:val="36"/>
          <w:szCs w:val="36"/>
          <w:highlight w:val="yellow"/>
        </w:rPr>
        <w:t>&lt;</w:t>
      </w:r>
      <w:r w:rsidRPr="0091163F">
        <w:rPr>
          <w:rFonts w:hint="cs"/>
          <w:b/>
          <w:bCs/>
          <w:sz w:val="36"/>
          <w:szCs w:val="36"/>
          <w:highlight w:val="yellow"/>
          <w:u w:val="single"/>
          <w:cs/>
        </w:rPr>
        <w:t>ปีการศึกษา</w:t>
      </w:r>
      <w:r w:rsidRPr="0091163F">
        <w:rPr>
          <w:rFonts w:hint="cs"/>
          <w:b/>
          <w:bCs/>
          <w:sz w:val="36"/>
          <w:szCs w:val="36"/>
          <w:highlight w:val="yellow"/>
          <w:cs/>
        </w:rPr>
        <w:t>ที่โครงงานสอบผ่านและได้รับการอนุมัติ</w:t>
      </w:r>
      <w:r w:rsidR="00543C84" w:rsidRPr="0091163F">
        <w:rPr>
          <w:b/>
          <w:bCs/>
          <w:sz w:val="36"/>
          <w:szCs w:val="36"/>
          <w:highlight w:val="yellow"/>
        </w:rPr>
        <w:t>&gt;</w:t>
      </w:r>
    </w:p>
    <w:p w14:paraId="6E907CE8" w14:textId="77777777" w:rsidR="0091163F" w:rsidRPr="0091163F" w:rsidRDefault="0091163F" w:rsidP="0091163F">
      <w:pPr>
        <w:jc w:val="center"/>
        <w:rPr>
          <w:b/>
          <w:bCs/>
          <w:sz w:val="36"/>
          <w:szCs w:val="36"/>
          <w:highlight w:val="yellow"/>
        </w:rPr>
        <w:sectPr w:rsidR="0091163F" w:rsidRPr="0091163F" w:rsidSect="002912E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814B835" w14:textId="77777777" w:rsidR="00F56182" w:rsidRDefault="00963135" w:rsidP="00F56182">
      <w:r>
        <w:rPr>
          <w:rFonts w:hint="cs"/>
          <w:b/>
          <w:bCs/>
          <w:cs/>
        </w:rPr>
        <w:lastRenderedPageBreak/>
        <w:t>ชื่อ</w:t>
      </w:r>
      <w:r w:rsidR="00F56182" w:rsidRPr="00963135">
        <w:rPr>
          <w:rFonts w:hint="cs"/>
          <w:b/>
          <w:bCs/>
          <w:cs/>
        </w:rPr>
        <w:t>ปริญญานิพนธ์</w:t>
      </w:r>
      <w:r w:rsidR="00F56182">
        <w:rPr>
          <w:rFonts w:hint="cs"/>
          <w:cs/>
        </w:rPr>
        <w:t xml:space="preserve"> </w:t>
      </w:r>
      <w:r w:rsidR="00F56182">
        <w:tab/>
      </w:r>
      <w:r w:rsidR="00F56182" w:rsidRPr="00963135">
        <w:rPr>
          <w:highlight w:val="yellow"/>
        </w:rPr>
        <w:t>&lt;</w:t>
      </w:r>
      <w:r w:rsidR="00F56182" w:rsidRPr="00963135">
        <w:rPr>
          <w:rFonts w:hint="cs"/>
          <w:highlight w:val="yellow"/>
          <w:cs/>
        </w:rPr>
        <w:t>ชื่อโครงงานปริญญานิพนธ์ภาษาไทย</w:t>
      </w:r>
      <w:r w:rsidR="00F56182" w:rsidRPr="00963135">
        <w:rPr>
          <w:highlight w:val="yellow"/>
        </w:rPr>
        <w:t>&gt;</w:t>
      </w:r>
    </w:p>
    <w:p w14:paraId="0DEBA0B3" w14:textId="77777777" w:rsidR="00F56182" w:rsidRDefault="00F56182" w:rsidP="00F56182">
      <w:r>
        <w:tab/>
      </w:r>
      <w:r>
        <w:tab/>
      </w:r>
      <w:r w:rsidRPr="00963135">
        <w:rPr>
          <w:highlight w:val="yellow"/>
        </w:rPr>
        <w:t>&lt;</w:t>
      </w:r>
      <w:r w:rsidRPr="00963135">
        <w:rPr>
          <w:rFonts w:hint="cs"/>
          <w:highlight w:val="yellow"/>
          <w:cs/>
        </w:rPr>
        <w:t>ชื่อโครงงานปริญญานิพนธ์ภาษาอังกฤษ</w:t>
      </w:r>
      <w:r w:rsidRPr="00963135">
        <w:rPr>
          <w:highlight w:val="yellow"/>
        </w:rPr>
        <w:t>&gt;</w:t>
      </w:r>
    </w:p>
    <w:p w14:paraId="2380A588" w14:textId="77777777" w:rsidR="00F56182" w:rsidRDefault="00F56182" w:rsidP="00F56182">
      <w:r w:rsidRPr="00963135">
        <w:rPr>
          <w:rFonts w:hint="cs"/>
          <w:b/>
          <w:bCs/>
          <w:cs/>
        </w:rPr>
        <w:t>ผู้จัดทำ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F56182">
        <w:rPr>
          <w:highlight w:val="yellow"/>
        </w:rPr>
        <w:t>&lt;</w:t>
      </w:r>
      <w:r w:rsidRPr="00F56182">
        <w:rPr>
          <w:rFonts w:hint="cs"/>
          <w:highlight w:val="yellow"/>
          <w:cs/>
        </w:rPr>
        <w:t>คำนำหน้าชื่อ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นามสกุล</w:t>
      </w:r>
      <w:r w:rsidRPr="00F56182">
        <w:rPr>
          <w:highlight w:val="yellow"/>
        </w:rPr>
        <w:t>&gt;</w:t>
      </w:r>
      <w:r w:rsidRPr="00F56182">
        <w:rPr>
          <w:highlight w:val="green"/>
        </w:rPr>
        <w:t>,</w:t>
      </w:r>
      <w:r>
        <w:t xml:space="preserve"> </w:t>
      </w:r>
      <w:r w:rsidRPr="00F56182">
        <w:rPr>
          <w:highlight w:val="yellow"/>
        </w:rPr>
        <w:t>&lt;</w:t>
      </w:r>
      <w:r w:rsidRPr="00F56182">
        <w:rPr>
          <w:rFonts w:hint="cs"/>
          <w:highlight w:val="yellow"/>
          <w:cs/>
        </w:rPr>
        <w:t>คำนำหน้าชื่อ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ชื่อ</w:t>
      </w:r>
      <w:r w:rsidRPr="00F56182">
        <w:rPr>
          <w:highlight w:val="yellow"/>
        </w:rPr>
        <w:t>-</w:t>
      </w:r>
      <w:r w:rsidRPr="00F56182">
        <w:rPr>
          <w:rFonts w:hint="cs"/>
          <w:highlight w:val="yellow"/>
          <w:cs/>
        </w:rPr>
        <w:t>นามสกุล</w:t>
      </w:r>
      <w:r w:rsidRPr="00F56182">
        <w:rPr>
          <w:highlight w:val="yellow"/>
        </w:rPr>
        <w:t xml:space="preserve"> </w:t>
      </w:r>
      <w:r w:rsidRPr="00F56182">
        <w:rPr>
          <w:highlight w:val="green"/>
        </w:rPr>
        <w:t>(</w:t>
      </w:r>
      <w:r w:rsidRPr="00F56182">
        <w:rPr>
          <w:rFonts w:hint="cs"/>
          <w:highlight w:val="green"/>
          <w:cs/>
        </w:rPr>
        <w:t>ถ้ามี</w:t>
      </w:r>
      <w:r w:rsidRPr="00F56182">
        <w:rPr>
          <w:highlight w:val="green"/>
        </w:rPr>
        <w:t>)</w:t>
      </w:r>
      <w:r w:rsidRPr="00F56182">
        <w:rPr>
          <w:highlight w:val="yellow"/>
        </w:rPr>
        <w:t>&gt;</w:t>
      </w:r>
    </w:p>
    <w:p w14:paraId="195B1638" w14:textId="77777777" w:rsidR="00F56182" w:rsidRDefault="00F56182" w:rsidP="00F56182">
      <w:r w:rsidRPr="00963135">
        <w:rPr>
          <w:rFonts w:hint="cs"/>
          <w:b/>
          <w:bCs/>
          <w:cs/>
        </w:rPr>
        <w:t>อาจารย์ที่ปรึกษา</w:t>
      </w:r>
      <w:r w:rsidR="00CE14DB">
        <w:rPr>
          <w:rFonts w:hint="cs"/>
          <w:b/>
          <w:bCs/>
          <w:cs/>
        </w:rPr>
        <w:tab/>
      </w:r>
      <w:r w:rsidR="00963135" w:rsidRPr="00963135">
        <w:rPr>
          <w:highlight w:val="yellow"/>
        </w:rPr>
        <w:t>&lt;</w:t>
      </w:r>
      <w:r w:rsidR="00963135" w:rsidRPr="00963135">
        <w:rPr>
          <w:highlight w:val="yellow"/>
          <w:cs/>
        </w:rPr>
        <w:t>ตำแหน่ง-ชื่อ-นามสกุล</w:t>
      </w:r>
      <w:r w:rsidR="00963135" w:rsidRPr="00963135">
        <w:rPr>
          <w:highlight w:val="yellow"/>
        </w:rPr>
        <w:t>&gt;</w:t>
      </w:r>
      <w:r w:rsidR="00CE14DB" w:rsidRPr="00F56182">
        <w:rPr>
          <w:highlight w:val="green"/>
        </w:rPr>
        <w:t>,</w:t>
      </w:r>
      <w:r w:rsidR="00CE14DB">
        <w:t xml:space="preserve"> </w:t>
      </w:r>
      <w:r w:rsidR="00CE14DB" w:rsidRPr="00F56182">
        <w:rPr>
          <w:highlight w:val="yellow"/>
        </w:rPr>
        <w:t>&lt;</w:t>
      </w:r>
      <w:r w:rsidR="00CE14DB">
        <w:rPr>
          <w:rFonts w:hint="cs"/>
          <w:highlight w:val="yellow"/>
          <w:cs/>
        </w:rPr>
        <w:t>ตำแหน่ง</w:t>
      </w:r>
      <w:r w:rsidR="00CE14DB" w:rsidRPr="00F56182">
        <w:rPr>
          <w:highlight w:val="yellow"/>
        </w:rPr>
        <w:t>-</w:t>
      </w:r>
      <w:r w:rsidR="00CE14DB" w:rsidRPr="00F56182">
        <w:rPr>
          <w:rFonts w:hint="cs"/>
          <w:highlight w:val="yellow"/>
          <w:cs/>
        </w:rPr>
        <w:t>ชื่อ</w:t>
      </w:r>
      <w:r w:rsidR="00CE14DB" w:rsidRPr="00F56182">
        <w:rPr>
          <w:highlight w:val="yellow"/>
        </w:rPr>
        <w:t>-</w:t>
      </w:r>
      <w:r w:rsidR="00CE14DB" w:rsidRPr="00F56182">
        <w:rPr>
          <w:rFonts w:hint="cs"/>
          <w:highlight w:val="yellow"/>
          <w:cs/>
        </w:rPr>
        <w:t>นามสกุล</w:t>
      </w:r>
      <w:r w:rsidR="00CE14DB" w:rsidRPr="00F56182">
        <w:rPr>
          <w:highlight w:val="yellow"/>
        </w:rPr>
        <w:t xml:space="preserve"> </w:t>
      </w:r>
      <w:r w:rsidR="00CE14DB" w:rsidRPr="00F56182">
        <w:rPr>
          <w:highlight w:val="green"/>
        </w:rPr>
        <w:t>(</w:t>
      </w:r>
      <w:r w:rsidR="00CE14DB" w:rsidRPr="00F56182">
        <w:rPr>
          <w:rFonts w:hint="cs"/>
          <w:highlight w:val="green"/>
          <w:cs/>
        </w:rPr>
        <w:t>ถ้ามี</w:t>
      </w:r>
      <w:r w:rsidR="00CE14DB">
        <w:rPr>
          <w:rFonts w:hint="cs"/>
          <w:highlight w:val="green"/>
          <w:cs/>
        </w:rPr>
        <w:t>อาจารย์ที่ปรึกษาร่วม</w:t>
      </w:r>
      <w:r w:rsidR="00CE14DB" w:rsidRPr="00F56182">
        <w:rPr>
          <w:highlight w:val="green"/>
        </w:rPr>
        <w:t>)</w:t>
      </w:r>
      <w:r w:rsidR="00CE14DB" w:rsidRPr="00F56182">
        <w:rPr>
          <w:highlight w:val="yellow"/>
        </w:rPr>
        <w:t>&gt;</w:t>
      </w:r>
    </w:p>
    <w:p w14:paraId="56702494" w14:textId="77777777" w:rsidR="00F56182" w:rsidRDefault="00963135" w:rsidP="00F56182">
      <w:r>
        <w:rPr>
          <w:rFonts w:hint="cs"/>
          <w:b/>
          <w:bCs/>
          <w:cs/>
        </w:rPr>
        <w:t>ชื่อปริญญา</w:t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วิทยาศาสตรบัณฑิต</w:t>
      </w:r>
      <w:r w:rsidR="00F56182">
        <w:rPr>
          <w:rFonts w:hint="cs"/>
          <w:cs/>
        </w:rPr>
        <w:tab/>
      </w:r>
      <w:r>
        <w:rPr>
          <w:rFonts w:hint="cs"/>
          <w:cs/>
        </w:rPr>
        <w:t xml:space="preserve"> (</w:t>
      </w:r>
      <w:r w:rsidR="00F56182" w:rsidRPr="00963135">
        <w:rPr>
          <w:highlight w:val="yellow"/>
        </w:rPr>
        <w:t>&lt;</w:t>
      </w:r>
      <w:r w:rsidR="00F56182" w:rsidRPr="00963135">
        <w:rPr>
          <w:highlight w:val="yellow"/>
          <w:cs/>
        </w:rPr>
        <w:t>ระบุชื่อสาขาวิชา</w:t>
      </w:r>
      <w:r w:rsidR="00F56182" w:rsidRPr="00963135">
        <w:rPr>
          <w:highlight w:val="yellow"/>
        </w:rPr>
        <w:t>&gt;</w:t>
      </w:r>
      <w:r>
        <w:rPr>
          <w:rFonts w:hint="cs"/>
          <w:cs/>
        </w:rPr>
        <w:t>)</w:t>
      </w:r>
    </w:p>
    <w:p w14:paraId="2738317C" w14:textId="77777777" w:rsidR="00F56182" w:rsidRPr="00F56182" w:rsidRDefault="00F56182" w:rsidP="00F56182">
      <w:pPr>
        <w:rPr>
          <w:cs/>
        </w:rPr>
      </w:pPr>
      <w:r w:rsidRPr="00963135">
        <w:rPr>
          <w:rFonts w:hint="cs"/>
          <w:b/>
          <w:bCs/>
          <w:cs/>
        </w:rPr>
        <w:t>ปีการศึกษา</w:t>
      </w:r>
      <w:r>
        <w:rPr>
          <w:rFonts w:hint="cs"/>
          <w:cs/>
        </w:rPr>
        <w:tab/>
      </w:r>
      <w:r w:rsidRPr="00F56182">
        <w:rPr>
          <w:highlight w:val="yellow"/>
        </w:rPr>
        <w:t>&lt;</w:t>
      </w:r>
      <w:r w:rsidRPr="00F56182">
        <w:rPr>
          <w:highlight w:val="yellow"/>
          <w:cs/>
        </w:rPr>
        <w:t>ปีการศึกษาที่โครงงานสอบผ่านและได้รับการอนุมัติ</w:t>
      </w:r>
      <w:r w:rsidRPr="00F56182">
        <w:rPr>
          <w:highlight w:val="yellow"/>
        </w:rPr>
        <w:t>&gt;</w:t>
      </w:r>
    </w:p>
    <w:p w14:paraId="31CF3538" w14:textId="77777777" w:rsidR="000D6AF1" w:rsidRPr="00F83613" w:rsidRDefault="0095187D" w:rsidP="005E60F9">
      <w:pPr>
        <w:pStyle w:val="8"/>
        <w:rPr>
          <w:cs/>
        </w:rPr>
      </w:pPr>
      <w:bookmarkStart w:id="0" w:name="_Toc320481903"/>
      <w:r>
        <w:rPr>
          <w:rFonts w:hint="cs"/>
          <w:cs/>
        </w:rPr>
        <w:t>บทคัดย่อ</w:t>
      </w:r>
      <w:bookmarkEnd w:id="0"/>
    </w:p>
    <w:p w14:paraId="753970A5" w14:textId="77777777" w:rsidR="00F83613" w:rsidRDefault="00F83613" w:rsidP="00F83613">
      <w:pPr>
        <w:jc w:val="center"/>
        <w:rPr>
          <w:sz w:val="32"/>
          <w:szCs w:val="32"/>
        </w:rPr>
      </w:pPr>
    </w:p>
    <w:p w14:paraId="37A358D6" w14:textId="77777777" w:rsidR="0095187D" w:rsidRDefault="0095187D" w:rsidP="0095187D">
      <w:r>
        <w:rPr>
          <w:rFonts w:hint="cs"/>
          <w:cs/>
        </w:rPr>
        <w:tab/>
      </w:r>
      <w:r w:rsidRPr="0095187D">
        <w:rPr>
          <w:highlight w:val="yellow"/>
        </w:rPr>
        <w:t>&lt;</w:t>
      </w:r>
      <w:r w:rsidRPr="0095187D">
        <w:rPr>
          <w:highlight w:val="yellow"/>
          <w:cs/>
        </w:rPr>
        <w:t>บทคัดย่อ คือ เนื้อความโดยย่อของปริญญานิพนธ์ทั้งเล่มที่ครอบคลุมวัตถุประสงค์ขอบเขตของงาน วิธีการดำเนินงาน การออกแบบ การทดลอง ผลการดำเนินงานและข้อเสนอแนะ ทั้งนี้ ต้องเขียนบทคัดย่อให้ชัดเจนและสั้นให้ได้ใจความ ความยาวของบทคัดย่อไม่ควรเกิน 300 คำ หรือไม่เกินหนึ่งหน้ากระดาษ</w:t>
      </w:r>
      <w:r w:rsidRPr="0095187D">
        <w:rPr>
          <w:highlight w:val="yellow"/>
        </w:rPr>
        <w:t>&gt;</w:t>
      </w:r>
    </w:p>
    <w:p w14:paraId="1093DCFE" w14:textId="77777777" w:rsidR="0095187D" w:rsidRDefault="0095187D" w:rsidP="0095187D"/>
    <w:p w14:paraId="1391A82F" w14:textId="77777777" w:rsidR="0095187D" w:rsidRDefault="0095187D" w:rsidP="0095187D"/>
    <w:p w14:paraId="55EDD77C" w14:textId="77777777" w:rsidR="0091163F" w:rsidRDefault="0091163F" w:rsidP="0095187D"/>
    <w:p w14:paraId="207083AB" w14:textId="77777777" w:rsidR="0091163F" w:rsidRDefault="0091163F" w:rsidP="0095187D"/>
    <w:p w14:paraId="177805E0" w14:textId="77777777" w:rsidR="0091163F" w:rsidRDefault="0091163F" w:rsidP="0095187D"/>
    <w:p w14:paraId="7286122D" w14:textId="77777777" w:rsidR="0091163F" w:rsidRDefault="0091163F" w:rsidP="0095187D"/>
    <w:p w14:paraId="1C744435" w14:textId="77777777" w:rsidR="0091163F" w:rsidRDefault="0091163F" w:rsidP="0095187D"/>
    <w:p w14:paraId="33696279" w14:textId="77777777" w:rsidR="0091163F" w:rsidRDefault="0091163F" w:rsidP="0095187D"/>
    <w:p w14:paraId="6CF37ECA" w14:textId="77777777" w:rsidR="0091163F" w:rsidRDefault="0091163F" w:rsidP="0095187D"/>
    <w:p w14:paraId="54540C7C" w14:textId="77777777" w:rsidR="0091163F" w:rsidRDefault="0091163F" w:rsidP="0095187D"/>
    <w:p w14:paraId="376FC9B0" w14:textId="77777777" w:rsidR="0091163F" w:rsidRDefault="0091163F" w:rsidP="0095187D"/>
    <w:p w14:paraId="56993A34" w14:textId="77777777" w:rsidR="0091163F" w:rsidRDefault="0091163F" w:rsidP="0095187D"/>
    <w:p w14:paraId="4F5AD1DA" w14:textId="77777777" w:rsidR="00963135" w:rsidRDefault="0091163F" w:rsidP="00F56182">
      <w:pPr>
        <w:jc w:val="left"/>
      </w:pPr>
      <w:r w:rsidRPr="00F56182">
        <w:rPr>
          <w:rFonts w:hint="cs"/>
          <w:b/>
          <w:bCs/>
          <w:cs/>
        </w:rPr>
        <w:t>คำสำคัญ</w:t>
      </w:r>
      <w:r w:rsidR="00963135">
        <w:rPr>
          <w:rFonts w:hint="cs"/>
          <w:b/>
          <w:bCs/>
          <w:cs/>
        </w:rPr>
        <w:t xml:space="preserve"> </w:t>
      </w:r>
      <w:r w:rsidR="00F56182" w:rsidRPr="00F56182">
        <w:rPr>
          <w:b/>
          <w:bCs/>
        </w:rPr>
        <w:t>:</w:t>
      </w:r>
      <w:r w:rsidR="00F56182">
        <w:t xml:space="preserve"> </w:t>
      </w:r>
      <w:r w:rsidR="00F56182" w:rsidRPr="00F56182">
        <w:rPr>
          <w:highlight w:val="yellow"/>
        </w:rPr>
        <w:t>&lt;</w:t>
      </w:r>
      <w:r w:rsidR="00F56182" w:rsidRPr="00F56182">
        <w:rPr>
          <w:rFonts w:hint="cs"/>
          <w:highlight w:val="yellow"/>
          <w:cs/>
        </w:rPr>
        <w:t>คำสำคัญ</w:t>
      </w:r>
      <w:r w:rsidR="00963135">
        <w:rPr>
          <w:rFonts w:hint="cs"/>
          <w:highlight w:val="yellow"/>
          <w:cs/>
        </w:rPr>
        <w:t xml:space="preserve">ภาษาไทย </w:t>
      </w:r>
      <w:r w:rsidR="00F56182" w:rsidRPr="00F56182">
        <w:rPr>
          <w:rFonts w:hint="cs"/>
          <w:highlight w:val="yellow"/>
          <w:cs/>
        </w:rPr>
        <w:t xml:space="preserve">คั่นด้วยเครื่องหมาย จุลภาค </w:t>
      </w:r>
      <w:r w:rsidR="00F56182" w:rsidRPr="00F56182">
        <w:rPr>
          <w:highlight w:val="yellow"/>
        </w:rPr>
        <w:t xml:space="preserve">(,) </w:t>
      </w:r>
      <w:r w:rsidR="00F56182" w:rsidRPr="00F56182">
        <w:rPr>
          <w:rFonts w:hint="cs"/>
          <w:highlight w:val="yellow"/>
          <w:cs/>
        </w:rPr>
        <w:t>เว้น</w:t>
      </w:r>
      <w:r w:rsidR="00CE14DB">
        <w:rPr>
          <w:rFonts w:hint="cs"/>
          <w:highlight w:val="yellow"/>
          <w:cs/>
        </w:rPr>
        <w:t xml:space="preserve"> </w:t>
      </w:r>
      <w:r w:rsidR="00CE14DB">
        <w:rPr>
          <w:highlight w:val="yellow"/>
        </w:rPr>
        <w:t xml:space="preserve">1 </w:t>
      </w:r>
      <w:r w:rsidR="00F56182" w:rsidRPr="00F56182">
        <w:rPr>
          <w:rFonts w:hint="cs"/>
          <w:highlight w:val="yellow"/>
          <w:cs/>
        </w:rPr>
        <w:t>วรรคหลังจุลภาค</w:t>
      </w:r>
      <w:r w:rsidR="00F56182" w:rsidRPr="00F56182">
        <w:rPr>
          <w:highlight w:val="yellow"/>
        </w:rPr>
        <w:t>&gt;</w:t>
      </w:r>
    </w:p>
    <w:p w14:paraId="6A3186CA" w14:textId="77777777" w:rsidR="00963135" w:rsidRDefault="00963135" w:rsidP="00F56182">
      <w:pPr>
        <w:jc w:val="left"/>
      </w:pPr>
      <w:r>
        <w:rPr>
          <w:b/>
          <w:bCs/>
        </w:rPr>
        <w:t>Keyword</w:t>
      </w:r>
      <w:r w:rsidRPr="00F56182">
        <w:rPr>
          <w:b/>
          <w:bCs/>
        </w:rPr>
        <w:t xml:space="preserve"> :</w:t>
      </w:r>
      <w:r>
        <w:t xml:space="preserve"> </w:t>
      </w:r>
      <w:r w:rsidRPr="00F56182">
        <w:rPr>
          <w:highlight w:val="yellow"/>
        </w:rPr>
        <w:t>&lt;</w:t>
      </w:r>
      <w:r w:rsidRPr="00F56182">
        <w:rPr>
          <w:rFonts w:hint="cs"/>
          <w:highlight w:val="yellow"/>
          <w:cs/>
        </w:rPr>
        <w:t>คำสำคัญ</w:t>
      </w:r>
      <w:r>
        <w:rPr>
          <w:rFonts w:hint="cs"/>
          <w:highlight w:val="yellow"/>
          <w:cs/>
        </w:rPr>
        <w:t xml:space="preserve">ภาษาอังกฤษ </w:t>
      </w:r>
      <w:r w:rsidRPr="00F56182">
        <w:rPr>
          <w:rFonts w:hint="cs"/>
          <w:highlight w:val="yellow"/>
          <w:cs/>
        </w:rPr>
        <w:t xml:space="preserve">คั่นด้วยเครื่องหมาย จุลภาค </w:t>
      </w:r>
      <w:r w:rsidRPr="00F56182">
        <w:rPr>
          <w:highlight w:val="yellow"/>
        </w:rPr>
        <w:t xml:space="preserve">(,) </w:t>
      </w:r>
      <w:r w:rsidRPr="00F56182">
        <w:rPr>
          <w:rFonts w:hint="cs"/>
          <w:highlight w:val="yellow"/>
          <w:cs/>
        </w:rPr>
        <w:t>เว้น</w:t>
      </w:r>
      <w:r w:rsidR="00CE14DB">
        <w:rPr>
          <w:highlight w:val="yellow"/>
        </w:rPr>
        <w:t xml:space="preserve"> 1 </w:t>
      </w:r>
      <w:r w:rsidRPr="00F56182">
        <w:rPr>
          <w:rFonts w:hint="cs"/>
          <w:highlight w:val="yellow"/>
          <w:cs/>
        </w:rPr>
        <w:t>วรรคหลังจุลภาค</w:t>
      </w:r>
      <w:r w:rsidRPr="00F56182">
        <w:rPr>
          <w:highlight w:val="yellow"/>
        </w:rPr>
        <w:t>&gt;</w:t>
      </w:r>
    </w:p>
    <w:p w14:paraId="090CD11F" w14:textId="77777777" w:rsidR="00BC29D1" w:rsidRDefault="00BC29D1" w:rsidP="00F56182">
      <w:pPr>
        <w:jc w:val="left"/>
      </w:pPr>
    </w:p>
    <w:p w14:paraId="4BBF4EA7" w14:textId="77777777" w:rsidR="00BC29D1" w:rsidRDefault="00BC29D1" w:rsidP="00F56182">
      <w:pPr>
        <w:jc w:val="left"/>
      </w:pPr>
    </w:p>
    <w:p w14:paraId="053945F2" w14:textId="77777777" w:rsidR="00BC29D1" w:rsidRDefault="00BC29D1" w:rsidP="00F56182">
      <w:pPr>
        <w:jc w:val="left"/>
        <w:sectPr w:rsidR="00BC29D1" w:rsidSect="0095187D">
          <w:footerReference w:type="default" r:id="rId11"/>
          <w:pgSz w:w="11909" w:h="16834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013D1043" w14:textId="77777777" w:rsidR="0095187D" w:rsidRPr="00F83613" w:rsidRDefault="00301839" w:rsidP="00A40126">
      <w:pPr>
        <w:pStyle w:val="8"/>
        <w:rPr>
          <w:cs/>
        </w:rPr>
      </w:pPr>
      <w:bookmarkStart w:id="1" w:name="_Toc320481904"/>
      <w:r>
        <w:rPr>
          <w:rFonts w:hint="cs"/>
          <w:cs/>
        </w:rPr>
        <w:lastRenderedPageBreak/>
        <w:t>กิตติกรรมประกาศ</w:t>
      </w:r>
      <w:bookmarkEnd w:id="1"/>
    </w:p>
    <w:p w14:paraId="1EA5886C" w14:textId="77777777" w:rsidR="0095187D" w:rsidRPr="00243DC3" w:rsidRDefault="0095187D" w:rsidP="0095187D">
      <w:pPr>
        <w:jc w:val="center"/>
      </w:pPr>
    </w:p>
    <w:p w14:paraId="4F6F65E9" w14:textId="77777777" w:rsidR="0095187D" w:rsidRDefault="0095187D" w:rsidP="0095187D">
      <w:r>
        <w:rPr>
          <w:rFonts w:hint="cs"/>
          <w:cs/>
        </w:rPr>
        <w:tab/>
      </w:r>
      <w:r w:rsidRPr="0095187D">
        <w:rPr>
          <w:highlight w:val="yellow"/>
        </w:rPr>
        <w:t>&lt;</w:t>
      </w:r>
      <w:r w:rsidR="00301839" w:rsidRPr="00301839">
        <w:rPr>
          <w:highlight w:val="yellow"/>
          <w:cs/>
        </w:rPr>
        <w:t>กิตติกรรมประกาศ คือ ข้อความที่กล่าวคำขอบคุณผู้ช่วยเหลือ และให้ความร่วมมือในการดำเนินโครงงานปริญญานิพนธ์ ทั้งนี้ ความยาวของข้อความต้องไม่เกิน 1 หน้า</w:t>
      </w:r>
      <w:r w:rsidR="00301839">
        <w:rPr>
          <w:rFonts w:hint="cs"/>
          <w:highlight w:val="yellow"/>
          <w:cs/>
        </w:rPr>
        <w:t>กระดาษ</w:t>
      </w:r>
      <w:r w:rsidR="00301839" w:rsidRPr="00301839">
        <w:rPr>
          <w:highlight w:val="yellow"/>
          <w:cs/>
        </w:rPr>
        <w:t xml:space="preserve"> และให้พิมพ์ชื่อและนามสกุลของนักศึกษา (ไม่ต้องระบุคำนำหน้า</w:t>
      </w:r>
      <w:r w:rsidR="00301839">
        <w:rPr>
          <w:rFonts w:hint="cs"/>
          <w:highlight w:val="yellow"/>
          <w:cs/>
        </w:rPr>
        <w:t>ชื่อและรหัสนักศึกษา</w:t>
      </w:r>
      <w:r w:rsidR="00301839" w:rsidRPr="00301839">
        <w:rPr>
          <w:highlight w:val="yellow"/>
          <w:cs/>
        </w:rPr>
        <w:t xml:space="preserve">) </w:t>
      </w:r>
      <w:r w:rsidR="00301839">
        <w:rPr>
          <w:rFonts w:hint="cs"/>
          <w:highlight w:val="yellow"/>
          <w:cs/>
        </w:rPr>
        <w:t>โดยเรียงชื่อตามลำดับตัวอักษร</w:t>
      </w:r>
      <w:r w:rsidR="00301839" w:rsidRPr="00301839">
        <w:rPr>
          <w:highlight w:val="yellow"/>
          <w:cs/>
        </w:rPr>
        <w:t>ไว้บรรทัดสุดท้ายต่อจากข้อความด้วย</w:t>
      </w:r>
      <w:r w:rsidRPr="0095187D">
        <w:rPr>
          <w:highlight w:val="yellow"/>
        </w:rPr>
        <w:t>&gt;</w:t>
      </w:r>
    </w:p>
    <w:p w14:paraId="7FA57657" w14:textId="77777777" w:rsidR="0095187D" w:rsidRPr="00301839" w:rsidRDefault="0095187D" w:rsidP="0095187D"/>
    <w:p w14:paraId="09B9F646" w14:textId="77777777" w:rsidR="00301839" w:rsidRPr="00301839" w:rsidRDefault="00301839" w:rsidP="00301839"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301839">
        <w:rPr>
          <w:highlight w:val="yellow"/>
        </w:rPr>
        <w:t>&lt;</w:t>
      </w:r>
      <w:r w:rsidRPr="00301839">
        <w:rPr>
          <w:highlight w:val="yellow"/>
          <w:cs/>
        </w:rPr>
        <w:t>ชื่อ-นามสกุล</w:t>
      </w:r>
      <w:r w:rsidRPr="00301839">
        <w:rPr>
          <w:highlight w:val="yellow"/>
        </w:rPr>
        <w:t>&gt;</w:t>
      </w:r>
      <w:r w:rsidRPr="00301839">
        <w:t xml:space="preserve"> </w:t>
      </w:r>
    </w:p>
    <w:p w14:paraId="3E2988E9" w14:textId="77777777" w:rsidR="0095187D" w:rsidRDefault="00301839" w:rsidP="00301839"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 w:rsidRPr="00301839"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301839">
        <w:rPr>
          <w:highlight w:val="yellow"/>
        </w:rPr>
        <w:t>&lt;</w:t>
      </w:r>
      <w:r w:rsidRPr="00301839">
        <w:rPr>
          <w:highlight w:val="yellow"/>
          <w:cs/>
        </w:rPr>
        <w:t xml:space="preserve">ชื่อ-นามสกุล </w:t>
      </w:r>
      <w:r w:rsidRPr="00301839">
        <w:rPr>
          <w:highlight w:val="green"/>
          <w:cs/>
        </w:rPr>
        <w:t>(ถ้ามี)</w:t>
      </w:r>
      <w:r w:rsidRPr="00301839">
        <w:rPr>
          <w:highlight w:val="yellow"/>
        </w:rPr>
        <w:t>&gt;</w:t>
      </w:r>
    </w:p>
    <w:p w14:paraId="5A76364C" w14:textId="77777777" w:rsidR="0095187D" w:rsidRDefault="0095187D" w:rsidP="0095187D"/>
    <w:p w14:paraId="040DF1C8" w14:textId="77777777" w:rsidR="0095187D" w:rsidRDefault="0095187D" w:rsidP="0095187D"/>
    <w:p w14:paraId="260135E9" w14:textId="77777777" w:rsidR="00301839" w:rsidRDefault="00301839" w:rsidP="0095187D">
      <w:pPr>
        <w:rPr>
          <w:cs/>
        </w:rPr>
        <w:sectPr w:rsidR="00301839" w:rsidSect="00301839">
          <w:pgSz w:w="11909" w:h="16834" w:code="9"/>
          <w:pgMar w:top="1440" w:right="1440" w:bottom="1440" w:left="1440" w:header="720" w:footer="720" w:gutter="0"/>
          <w:pgNumType w:fmt="thaiLetters"/>
          <w:cols w:space="720"/>
          <w:docGrid w:linePitch="360"/>
        </w:sectPr>
      </w:pPr>
    </w:p>
    <w:p w14:paraId="177E0496" w14:textId="77777777" w:rsidR="0095187D" w:rsidRDefault="00301839" w:rsidP="00A40126">
      <w:pPr>
        <w:pStyle w:val="8"/>
      </w:pPr>
      <w:bookmarkStart w:id="2" w:name="_Toc320481905"/>
      <w:r>
        <w:rPr>
          <w:rFonts w:hint="cs"/>
          <w:cs/>
        </w:rPr>
        <w:lastRenderedPageBreak/>
        <w:t>สารบัญ</w:t>
      </w:r>
      <w:bookmarkEnd w:id="2"/>
    </w:p>
    <w:p w14:paraId="5882B945" w14:textId="77777777" w:rsidR="00301839" w:rsidRDefault="00301839" w:rsidP="00301839"/>
    <w:p w14:paraId="2A0A708C" w14:textId="77777777" w:rsidR="00830ADD" w:rsidRPr="00830ADD" w:rsidRDefault="00830ADD" w:rsidP="00830ADD">
      <w:pPr>
        <w:jc w:val="right"/>
        <w:rPr>
          <w:b/>
          <w:bCs/>
        </w:rPr>
      </w:pPr>
      <w:r w:rsidRPr="00830ADD">
        <w:rPr>
          <w:rFonts w:hint="cs"/>
          <w:b/>
          <w:bCs/>
          <w:cs/>
        </w:rPr>
        <w:t>หน้า</w:t>
      </w:r>
    </w:p>
    <w:p w14:paraId="6D8C7496" w14:textId="77777777" w:rsidR="00BC29D1" w:rsidRPr="00C07EB8" w:rsidRDefault="00184946">
      <w:pPr>
        <w:pStyle w:val="12"/>
        <w:rPr>
          <w:rFonts w:ascii="Calibri" w:eastAsia="Times New Roman" w:hAnsi="Calibri" w:cs="Cordia New"/>
          <w:sz w:val="22"/>
        </w:rPr>
      </w:pPr>
      <w:r>
        <w:fldChar w:fldCharType="begin"/>
      </w:r>
      <w:r>
        <w:instrText xml:space="preserve"> TOC \o "1-3" \u \t "Heading 5,1,Heading 6,2,Heading 7,3,Heading 8,1,Heading 9,1" </w:instrText>
      </w:r>
      <w:r>
        <w:fldChar w:fldCharType="separate"/>
      </w:r>
      <w:r w:rsidR="00BC29D1">
        <w:rPr>
          <w:cs/>
        </w:rPr>
        <w:t>บทคัดย่อ</w:t>
      </w:r>
      <w:r w:rsidR="00BC29D1">
        <w:tab/>
      </w:r>
      <w:r w:rsidR="00BC29D1">
        <w:fldChar w:fldCharType="begin"/>
      </w:r>
      <w:r w:rsidR="00BC29D1">
        <w:instrText xml:space="preserve"> PAGEREF _Toc320481903 \h </w:instrText>
      </w:r>
      <w:r w:rsidR="00BC29D1">
        <w:fldChar w:fldCharType="separate"/>
      </w:r>
      <w:r w:rsidR="007F2FFD">
        <w:rPr>
          <w:cs/>
        </w:rPr>
        <w:t>ก</w:t>
      </w:r>
      <w:r w:rsidR="00BC29D1">
        <w:fldChar w:fldCharType="end"/>
      </w:r>
    </w:p>
    <w:p w14:paraId="40619481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กิตติกรรมประกาศ</w:t>
      </w:r>
      <w:r>
        <w:tab/>
      </w:r>
      <w:r>
        <w:fldChar w:fldCharType="begin"/>
      </w:r>
      <w:r>
        <w:instrText xml:space="preserve"> PAGEREF _Toc320481904 \h </w:instrText>
      </w:r>
      <w:r>
        <w:fldChar w:fldCharType="separate"/>
      </w:r>
      <w:r w:rsidR="007F2FFD">
        <w:rPr>
          <w:cs/>
        </w:rPr>
        <w:t>ก</w:t>
      </w:r>
      <w:r>
        <w:fldChar w:fldCharType="end"/>
      </w:r>
    </w:p>
    <w:p w14:paraId="7A8AF5FF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สารบัญ</w:t>
      </w:r>
      <w:r>
        <w:tab/>
      </w:r>
      <w:r>
        <w:fldChar w:fldCharType="begin"/>
      </w:r>
      <w:r>
        <w:instrText xml:space="preserve"> PAGEREF _Toc320481905 \h </w:instrText>
      </w:r>
      <w:r>
        <w:fldChar w:fldCharType="separate"/>
      </w:r>
      <w:r w:rsidR="007F2FFD">
        <w:rPr>
          <w:cs/>
        </w:rPr>
        <w:t>ก</w:t>
      </w:r>
      <w:r>
        <w:fldChar w:fldCharType="end"/>
      </w:r>
    </w:p>
    <w:p w14:paraId="400C2F5F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สารบัญตาราง</w:t>
      </w:r>
      <w:r>
        <w:tab/>
      </w:r>
      <w:r>
        <w:fldChar w:fldCharType="begin"/>
      </w:r>
      <w:r>
        <w:instrText xml:space="preserve"> PAGEREF _Toc320481906 \h </w:instrText>
      </w:r>
      <w:r>
        <w:fldChar w:fldCharType="separate"/>
      </w:r>
      <w:r w:rsidR="007F2FFD">
        <w:rPr>
          <w:cs/>
        </w:rPr>
        <w:t>ก</w:t>
      </w:r>
      <w:r>
        <w:fldChar w:fldCharType="end"/>
      </w:r>
    </w:p>
    <w:p w14:paraId="2E82338B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สารบัญรูป</w:t>
      </w:r>
      <w:r>
        <w:tab/>
      </w:r>
      <w:r>
        <w:fldChar w:fldCharType="begin"/>
      </w:r>
      <w:r>
        <w:instrText xml:space="preserve"> PAGEREF _Toc320481907 \h </w:instrText>
      </w:r>
      <w:r>
        <w:fldChar w:fldCharType="separate"/>
      </w:r>
      <w:r w:rsidR="007F2FFD">
        <w:rPr>
          <w:cs/>
        </w:rPr>
        <w:t>ก</w:t>
      </w:r>
      <w:r>
        <w:fldChar w:fldCharType="end"/>
      </w:r>
    </w:p>
    <w:p w14:paraId="540021C7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คำอธิบายสัญลักษณ์และคำย่อ</w:t>
      </w:r>
      <w:r>
        <w:tab/>
      </w:r>
      <w:r>
        <w:fldChar w:fldCharType="begin"/>
      </w:r>
      <w:r>
        <w:instrText xml:space="preserve"> PAGEREF _Toc320481908 \h </w:instrText>
      </w:r>
      <w:r>
        <w:fldChar w:fldCharType="separate"/>
      </w:r>
      <w:r w:rsidR="007F2FFD">
        <w:rPr>
          <w:cs/>
        </w:rPr>
        <w:t>ก</w:t>
      </w:r>
      <w:r>
        <w:fldChar w:fldCharType="end"/>
      </w:r>
    </w:p>
    <w:p w14:paraId="241CB7AC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1</w:t>
      </w:r>
      <w:r>
        <w:rPr>
          <w:cs/>
        </w:rPr>
        <w:t xml:space="preserve"> บทนำ</w:t>
      </w:r>
      <w:r>
        <w:tab/>
      </w:r>
      <w:r>
        <w:fldChar w:fldCharType="begin"/>
      </w:r>
      <w:r>
        <w:instrText xml:space="preserve"> PAGEREF _Toc320481909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7CBEF5EE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  <w:cs/>
        </w:rPr>
        <w:t>1.1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ที่มาและความสำคัญของปัญหา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_Toc320481910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44EDB15C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  <w:cs/>
        </w:rPr>
        <w:t>1.2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วัตถุประสงค์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_Toc320481911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6DB9E0AC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  <w:cs/>
        </w:rPr>
        <w:t>1.3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ลักษณะและขอบเขต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_Toc320481912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0EED26EA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1.4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อุปกรณ์และเครื่องมือที่ใช้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_Toc320481913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AFA9F5F" w14:textId="77777777" w:rsidR="00BC29D1" w:rsidRPr="00C07EB8" w:rsidRDefault="00BC29D1">
      <w:pPr>
        <w:pStyle w:val="31"/>
        <w:tabs>
          <w:tab w:val="left" w:pos="1320"/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1.4.1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ฮาร์ดแวร์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_Toc320481914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BC0DA7A" w14:textId="77777777" w:rsidR="00BC29D1" w:rsidRPr="00C07EB8" w:rsidRDefault="00BC29D1">
      <w:pPr>
        <w:pStyle w:val="31"/>
        <w:tabs>
          <w:tab w:val="left" w:pos="1320"/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r>
        <w:rPr>
          <w:noProof/>
          <w:cs/>
        </w:rPr>
        <w:t>1.4.2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ซอฟต์แวร์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_Toc320481915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708A416D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1.5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>ผลที่คาดว่าจะได้รับ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_Toc320481916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02FCDAE7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1.6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>
        <w:rPr>
          <w:noProof/>
          <w:cs/>
        </w:rPr>
        <w:t xml:space="preserve">ภาระหน้าที่ความรับผิดชอบ </w:t>
      </w:r>
      <w:r w:rsidRPr="00A30813">
        <w:rPr>
          <w:noProof/>
          <w:highlight w:val="green"/>
          <w:cs/>
        </w:rPr>
        <w:t>(กรณีที่มีผู้รับผิดชอบโครงงานเพียงหนึ่งคน ไม่ต้องมีหัวข้อนี้)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_Toc320481917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9667D66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2</w:t>
      </w:r>
      <w:r>
        <w:rPr>
          <w:cs/>
        </w:rPr>
        <w:t xml:space="preserve"> ผลงานที่เกี่ยวข้อง</w:t>
      </w:r>
      <w:r>
        <w:tab/>
      </w:r>
      <w:r>
        <w:fldChar w:fldCharType="begin"/>
      </w:r>
      <w:r>
        <w:instrText xml:space="preserve"> PAGEREF _Toc320481918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2BE595B7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2.1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</w:rPr>
        <w:t>ผลงาน</w:t>
      </w:r>
      <w:r w:rsidRPr="00A30813">
        <w:rPr>
          <w:noProof/>
          <w:highlight w:val="yellow"/>
          <w:lang w:val="en-GB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_Toc320481919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21AD47ED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2.2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</w:rPr>
        <w:t>ผลงาน</w:t>
      </w:r>
      <w:r w:rsidRPr="00A30813">
        <w:rPr>
          <w:noProof/>
          <w:highlight w:val="yellow"/>
          <w:lang w:val="en-GB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_Toc320481920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0FAD1CA7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3</w:t>
      </w:r>
      <w:r>
        <w:rPr>
          <w:cs/>
        </w:rPr>
        <w:t xml:space="preserve"> ทฤษฎีและความรู้ที่เกี่ยวข้อง</w:t>
      </w:r>
      <w:r>
        <w:tab/>
      </w:r>
      <w:r>
        <w:fldChar w:fldCharType="begin"/>
      </w:r>
      <w:r>
        <w:instrText xml:space="preserve"> PAGEREF _Toc320481921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7F30E611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3.1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</w:rPr>
        <w:t>ทฤษฎี</w:t>
      </w:r>
      <w:r w:rsidRPr="00A30813">
        <w:rPr>
          <w:noProof/>
          <w:highlight w:val="yellow"/>
          <w:lang w:val="en-GB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_Toc320481922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11F70B3F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3.2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</w:rPr>
        <w:t>ทฤษฎี</w:t>
      </w:r>
      <w:r w:rsidRPr="00A30813">
        <w:rPr>
          <w:noProof/>
          <w:highlight w:val="yellow"/>
          <w:lang w:val="en-GB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_Toc320481923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4D77271C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4</w:t>
      </w:r>
      <w:r>
        <w:rPr>
          <w:cs/>
        </w:rPr>
        <w:t xml:space="preserve"> ขั้นตอนและแผนการดำเนินงาน</w:t>
      </w:r>
      <w:r>
        <w:tab/>
      </w:r>
      <w:r>
        <w:fldChar w:fldCharType="begin"/>
      </w:r>
      <w:r>
        <w:instrText xml:space="preserve"> PAGEREF _Toc320481924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6F2431FD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4.1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</w:rPr>
        <w:t>&lt;</w:t>
      </w:r>
      <w:r w:rsidRPr="00A30813">
        <w:rPr>
          <w:noProof/>
          <w:highlight w:val="yellow"/>
          <w:cs/>
        </w:rPr>
        <w:t>ขั้นตอนการดำเนินงาน</w:t>
      </w:r>
      <w:r w:rsidRPr="00A30813">
        <w:rPr>
          <w:noProof/>
          <w:highlight w:val="yellow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_Toc320481925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5A9EA86D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>
        <w:rPr>
          <w:noProof/>
        </w:rPr>
        <w:t>4.2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</w:rPr>
        <w:t>แผนการดำเนินงาน</w:t>
      </w:r>
      <w:r w:rsidRPr="00A30813">
        <w:rPr>
          <w:noProof/>
          <w:highlight w:val="yellow"/>
          <w:lang w:val="en-GB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_Toc320481926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13B03EA2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5</w:t>
      </w:r>
      <w:r>
        <w:rPr>
          <w:cs/>
        </w:rPr>
        <w:t xml:space="preserve"> การวิเคราะห์และออกแบบระบบ</w:t>
      </w:r>
      <w:r>
        <w:tab/>
      </w:r>
      <w:r>
        <w:fldChar w:fldCharType="begin"/>
      </w:r>
      <w:r>
        <w:instrText xml:space="preserve"> PAGEREF _Toc320481927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6B5F88F1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 xml:space="preserve">บทที่ </w:t>
      </w:r>
      <w:r>
        <w:t>6</w:t>
      </w:r>
      <w:r>
        <w:rPr>
          <w:cs/>
        </w:rPr>
        <w:t xml:space="preserve"> ผลการดำเนินงาน ข้อจำกัด และข้อเสนอแนะ</w:t>
      </w:r>
      <w:r>
        <w:tab/>
      </w:r>
      <w:r>
        <w:fldChar w:fldCharType="begin"/>
      </w:r>
      <w:r>
        <w:instrText xml:space="preserve"> PAGEREF _Toc320481928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4B157951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 w:rsidRPr="00A30813">
        <w:rPr>
          <w:noProof/>
          <w:lang w:val="en-GB"/>
        </w:rPr>
        <w:t>6.1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cs/>
          <w:lang w:val="en-GB"/>
        </w:rPr>
        <w:t>ผลการดำเนินงาน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_Toc320481929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11DBE455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 w:rsidRPr="00A30813">
        <w:rPr>
          <w:noProof/>
          <w:lang w:val="en-GB"/>
        </w:rPr>
        <w:t>6.2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cs/>
          <w:lang w:val="en-GB"/>
        </w:rPr>
        <w:t>ข้อจำกัด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_Toc320481930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BD3446E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 w:rsidRPr="00A30813">
        <w:rPr>
          <w:noProof/>
          <w:lang w:val="en-GB"/>
        </w:rPr>
        <w:t>6.3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cs/>
          <w:lang w:val="en-GB"/>
        </w:rPr>
        <w:t>ข้อเสนอแนะ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_Toc320481931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2F5089A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>
        <w:rPr>
          <w:cs/>
        </w:rPr>
        <w:t>บรรณานุกรม</w:t>
      </w:r>
      <w:r>
        <w:tab/>
      </w:r>
      <w:r>
        <w:fldChar w:fldCharType="begin"/>
      </w:r>
      <w:r>
        <w:instrText xml:space="preserve"> PAGEREF _Toc320481932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7D57D136" w14:textId="77777777" w:rsidR="00BC29D1" w:rsidRPr="00C07EB8" w:rsidRDefault="00BC29D1">
      <w:pPr>
        <w:pStyle w:val="12"/>
        <w:rPr>
          <w:rFonts w:ascii="Calibri" w:eastAsia="Times New Roman" w:hAnsi="Calibri" w:cs="Cordia New"/>
          <w:sz w:val="22"/>
        </w:rPr>
      </w:pPr>
      <w:r w:rsidRPr="00A30813">
        <w:rPr>
          <w:cs/>
          <w:lang w:val="en-GB"/>
        </w:rPr>
        <w:t>ภาคผนวก ก</w:t>
      </w:r>
      <w:r w:rsidRPr="00A30813">
        <w:rPr>
          <w:highlight w:val="yellow"/>
        </w:rPr>
        <w:t xml:space="preserve"> &lt;</w:t>
      </w:r>
      <w:r w:rsidRPr="00A30813">
        <w:rPr>
          <w:highlight w:val="yellow"/>
          <w:cs/>
          <w:lang w:val="en-GB"/>
        </w:rPr>
        <w:t>ชื่อหัวข้อภาคผนวก</w:t>
      </w:r>
      <w:r w:rsidRPr="00A30813">
        <w:rPr>
          <w:highlight w:val="yellow"/>
          <w:lang w:val="en-GB"/>
        </w:rPr>
        <w:t>&gt;</w:t>
      </w:r>
      <w:r>
        <w:tab/>
      </w:r>
      <w:r>
        <w:fldChar w:fldCharType="begin"/>
      </w:r>
      <w:r>
        <w:instrText xml:space="preserve"> PAGEREF _Toc320481933 \h </w:instrText>
      </w:r>
      <w:r>
        <w:fldChar w:fldCharType="separate"/>
      </w:r>
      <w:r w:rsidR="007F2FFD">
        <w:rPr>
          <w:cs/>
        </w:rPr>
        <w:t>1</w:t>
      </w:r>
      <w:r>
        <w:fldChar w:fldCharType="end"/>
      </w:r>
    </w:p>
    <w:p w14:paraId="2D01F995" w14:textId="77777777" w:rsidR="00BC29D1" w:rsidRPr="00C07EB8" w:rsidRDefault="00BC29D1">
      <w:pPr>
        <w:pStyle w:val="21"/>
        <w:rPr>
          <w:rFonts w:ascii="Calibri" w:eastAsia="Times New Roman" w:hAnsi="Calibri" w:cs="Cordia New"/>
          <w:noProof/>
          <w:sz w:val="22"/>
        </w:rPr>
      </w:pPr>
      <w:r w:rsidRPr="00A30813">
        <w:rPr>
          <w:noProof/>
          <w:cs/>
          <w:lang w:val="en-GB"/>
        </w:rPr>
        <w:t>ก.</w:t>
      </w:r>
      <w:r w:rsidRPr="00A30813">
        <w:rPr>
          <w:noProof/>
          <w:lang w:val="en-GB"/>
        </w:rPr>
        <w:t>1</w:t>
      </w:r>
      <w:r w:rsidRPr="00C07EB8">
        <w:rPr>
          <w:rFonts w:ascii="Calibri" w:eastAsia="Times New Roman" w:hAnsi="Calibri" w:cs="Cordia New"/>
          <w:noProof/>
          <w:sz w:val="22"/>
        </w:rPr>
        <w:tab/>
      </w:r>
      <w:r w:rsidRPr="00A30813">
        <w:rPr>
          <w:noProof/>
          <w:highlight w:val="yellow"/>
          <w:lang w:val="en-GB"/>
        </w:rPr>
        <w:t>&lt;</w:t>
      </w:r>
      <w:r w:rsidRPr="00A30813">
        <w:rPr>
          <w:noProof/>
          <w:highlight w:val="yellow"/>
          <w:cs/>
          <w:lang w:val="en-GB"/>
        </w:rPr>
        <w:t xml:space="preserve">หัวข้อย่อย </w:t>
      </w:r>
      <w:r w:rsidRPr="00A30813">
        <w:rPr>
          <w:noProof/>
          <w:highlight w:val="yellow"/>
        </w:rPr>
        <w:t>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_Toc320481934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FD0916F" w14:textId="77777777" w:rsidR="00BC29D1" w:rsidRPr="00C07EB8" w:rsidRDefault="00BC29D1">
      <w:pPr>
        <w:pStyle w:val="31"/>
        <w:tabs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r>
        <w:rPr>
          <w:noProof/>
          <w:cs/>
        </w:rPr>
        <w:t>ก.</w:t>
      </w:r>
      <w:r>
        <w:rPr>
          <w:noProof/>
        </w:rPr>
        <w:t>1.1</w:t>
      </w:r>
      <w:r w:rsidRPr="00A30813">
        <w:rPr>
          <w:noProof/>
          <w:highlight w:val="yellow"/>
        </w:rPr>
        <w:t xml:space="preserve"> &lt;</w:t>
      </w:r>
      <w:r w:rsidRPr="00A30813">
        <w:rPr>
          <w:noProof/>
          <w:highlight w:val="yellow"/>
          <w:cs/>
        </w:rPr>
        <w:t xml:space="preserve">หัวข้อย่อย </w:t>
      </w:r>
      <w:r w:rsidRPr="00A30813">
        <w:rPr>
          <w:noProof/>
          <w:highlight w:val="yellow"/>
        </w:rPr>
        <w:t>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_Toc320481935 \h </w:instrText>
      </w:r>
      <w:r>
        <w:rPr>
          <w:noProof/>
        </w:rPr>
      </w:r>
      <w:r>
        <w:rPr>
          <w:noProof/>
        </w:rPr>
        <w:fldChar w:fldCharType="separate"/>
      </w:r>
      <w:r w:rsidR="007F2FFD">
        <w:rPr>
          <w:noProof/>
          <w:cs/>
        </w:rPr>
        <w:t>1</w:t>
      </w:r>
      <w:r>
        <w:rPr>
          <w:noProof/>
        </w:rPr>
        <w:fldChar w:fldCharType="end"/>
      </w:r>
    </w:p>
    <w:p w14:paraId="3F683407" w14:textId="77777777" w:rsidR="008903E7" w:rsidRDefault="00184946" w:rsidP="007F679C">
      <w:pPr>
        <w:pStyle w:val="8"/>
      </w:pPr>
      <w:r>
        <w:rPr>
          <w:sz w:val="32"/>
          <w:szCs w:val="32"/>
        </w:rPr>
        <w:lastRenderedPageBreak/>
        <w:fldChar w:fldCharType="end"/>
      </w:r>
      <w:bookmarkStart w:id="3" w:name="_Toc320481906"/>
      <w:r w:rsidR="008903E7">
        <w:rPr>
          <w:rFonts w:hint="cs"/>
          <w:cs/>
        </w:rPr>
        <w:t>สารบัญตาราง</w:t>
      </w:r>
      <w:bookmarkEnd w:id="3"/>
    </w:p>
    <w:p w14:paraId="1BA0CF2E" w14:textId="77777777" w:rsidR="008903E7" w:rsidRDefault="008903E7" w:rsidP="008903E7"/>
    <w:p w14:paraId="0338DB00" w14:textId="77777777" w:rsidR="00A17A45" w:rsidRPr="00A17A45" w:rsidRDefault="00A17A45" w:rsidP="00A17A45">
      <w:pPr>
        <w:jc w:val="right"/>
        <w:rPr>
          <w:b/>
          <w:bCs/>
        </w:rPr>
      </w:pPr>
      <w:r w:rsidRPr="00A17A45">
        <w:rPr>
          <w:rFonts w:hint="cs"/>
          <w:b/>
          <w:bCs/>
          <w:cs/>
        </w:rPr>
        <w:t>หน้า</w:t>
      </w:r>
    </w:p>
    <w:p w14:paraId="373646D3" w14:textId="77777777" w:rsidR="00363892" w:rsidRDefault="00A17A45">
      <w:pPr>
        <w:pStyle w:val="af1"/>
        <w:tabs>
          <w:tab w:val="right" w:leader="dot" w:pos="9019"/>
        </w:tabs>
        <w:rPr>
          <w:rStyle w:val="af5"/>
          <w:noProof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ตารางที่"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320481271" w:history="1">
        <w:r w:rsidR="00363892" w:rsidRPr="000E6B11">
          <w:rPr>
            <w:rStyle w:val="af5"/>
            <w:noProof/>
            <w:cs/>
          </w:rPr>
          <w:t xml:space="preserve">ตารางที่ 4.1 </w:t>
        </w:r>
        <w:r w:rsidR="00363892" w:rsidRPr="000E6B11">
          <w:rPr>
            <w:rStyle w:val="af5"/>
            <w:noProof/>
            <w:highlight w:val="yellow"/>
          </w:rPr>
          <w:t>&lt;</w:t>
        </w:r>
        <w:r w:rsidR="00363892" w:rsidRPr="000E6B11">
          <w:rPr>
            <w:rStyle w:val="af5"/>
            <w:noProof/>
            <w:highlight w:val="yellow"/>
            <w:cs/>
          </w:rPr>
          <w:t>ตัวอย่างตาราง</w:t>
        </w:r>
        <w:r w:rsidR="00363892" w:rsidRPr="000E6B11">
          <w:rPr>
            <w:rStyle w:val="af5"/>
            <w:noProof/>
            <w:highlight w:val="yellow"/>
          </w:rPr>
          <w:t>&gt;</w:t>
        </w:r>
        <w:r w:rsidR="00363892">
          <w:rPr>
            <w:noProof/>
            <w:webHidden/>
          </w:rPr>
          <w:tab/>
        </w:r>
        <w:r w:rsidR="00363892">
          <w:rPr>
            <w:noProof/>
            <w:webHidden/>
          </w:rPr>
          <w:fldChar w:fldCharType="begin"/>
        </w:r>
        <w:r w:rsidR="00363892">
          <w:rPr>
            <w:noProof/>
            <w:webHidden/>
          </w:rPr>
          <w:instrText xml:space="preserve"> PAGEREF _Toc320481271 \h </w:instrText>
        </w:r>
        <w:r w:rsidR="00363892">
          <w:rPr>
            <w:noProof/>
            <w:webHidden/>
          </w:rPr>
        </w:r>
        <w:r w:rsidR="00363892">
          <w:rPr>
            <w:noProof/>
            <w:webHidden/>
          </w:rPr>
          <w:fldChar w:fldCharType="separate"/>
        </w:r>
        <w:r w:rsidR="007F2FFD">
          <w:rPr>
            <w:noProof/>
            <w:webHidden/>
            <w:cs/>
          </w:rPr>
          <w:t>1</w:t>
        </w:r>
        <w:r w:rsidR="00363892">
          <w:rPr>
            <w:noProof/>
            <w:webHidden/>
          </w:rPr>
          <w:fldChar w:fldCharType="end"/>
        </w:r>
      </w:hyperlink>
    </w:p>
    <w:p w14:paraId="3847CC7F" w14:textId="77777777" w:rsidR="00363892" w:rsidRDefault="00A17A45" w:rsidP="008903E7">
      <w:pPr>
        <w:rPr>
          <w:noProof/>
        </w:rPr>
      </w:pPr>
      <w:r>
        <w:rPr>
          <w:cs/>
        </w:rPr>
        <w:fldChar w:fldCharType="end"/>
      </w:r>
      <w:r w:rsidR="00363892">
        <w:rPr>
          <w:cs/>
        </w:rPr>
        <w:fldChar w:fldCharType="begin"/>
      </w:r>
      <w:r w:rsidR="00363892">
        <w:rPr>
          <w:cs/>
        </w:rPr>
        <w:instrText xml:space="preserve"> </w:instrText>
      </w:r>
      <w:r w:rsidR="00363892">
        <w:instrText>TOC \h \z \c "</w:instrText>
      </w:r>
      <w:r w:rsidR="00363892">
        <w:rPr>
          <w:cs/>
        </w:rPr>
        <w:instrText xml:space="preserve">ตารางผนวกที่" </w:instrText>
      </w:r>
      <w:r w:rsidR="00363892">
        <w:rPr>
          <w:cs/>
        </w:rPr>
        <w:fldChar w:fldCharType="separate"/>
      </w:r>
    </w:p>
    <w:p w14:paraId="357CE553" w14:textId="77777777" w:rsidR="00363892" w:rsidRPr="00C07EB8" w:rsidRDefault="00B354E4">
      <w:pPr>
        <w:pStyle w:val="af1"/>
        <w:tabs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hyperlink w:anchor="_Toc320481198" w:history="1">
        <w:r w:rsidR="00363892" w:rsidRPr="00AC2787">
          <w:rPr>
            <w:rStyle w:val="af5"/>
            <w:noProof/>
            <w:cs/>
          </w:rPr>
          <w:t xml:space="preserve">ตารางผนวกที่ ก.1 </w:t>
        </w:r>
        <w:r w:rsidR="00363892" w:rsidRPr="00AC2787">
          <w:rPr>
            <w:rStyle w:val="af5"/>
            <w:noProof/>
            <w:highlight w:val="yellow"/>
          </w:rPr>
          <w:t>&lt;</w:t>
        </w:r>
        <w:r w:rsidR="00363892" w:rsidRPr="00AC2787">
          <w:rPr>
            <w:rStyle w:val="af5"/>
            <w:noProof/>
            <w:highlight w:val="yellow"/>
            <w:cs/>
          </w:rPr>
          <w:t>ตัวอย่างตาราง</w:t>
        </w:r>
        <w:r w:rsidR="00363892" w:rsidRPr="00AC2787">
          <w:rPr>
            <w:rStyle w:val="af5"/>
            <w:noProof/>
            <w:highlight w:val="yellow"/>
          </w:rPr>
          <w:t>&gt;</w:t>
        </w:r>
        <w:r w:rsidR="00363892">
          <w:rPr>
            <w:noProof/>
            <w:webHidden/>
          </w:rPr>
          <w:tab/>
        </w:r>
        <w:r w:rsidR="00363892">
          <w:rPr>
            <w:noProof/>
            <w:webHidden/>
          </w:rPr>
          <w:fldChar w:fldCharType="begin"/>
        </w:r>
        <w:r w:rsidR="00363892">
          <w:rPr>
            <w:noProof/>
            <w:webHidden/>
          </w:rPr>
          <w:instrText xml:space="preserve"> PAGEREF _Toc320481198 \h </w:instrText>
        </w:r>
        <w:r w:rsidR="00363892">
          <w:rPr>
            <w:noProof/>
            <w:webHidden/>
          </w:rPr>
        </w:r>
        <w:r w:rsidR="00363892">
          <w:rPr>
            <w:noProof/>
            <w:webHidden/>
          </w:rPr>
          <w:fldChar w:fldCharType="separate"/>
        </w:r>
        <w:r w:rsidR="007F2FFD">
          <w:rPr>
            <w:noProof/>
            <w:webHidden/>
            <w:cs/>
          </w:rPr>
          <w:t>1</w:t>
        </w:r>
        <w:r w:rsidR="00363892">
          <w:rPr>
            <w:noProof/>
            <w:webHidden/>
          </w:rPr>
          <w:fldChar w:fldCharType="end"/>
        </w:r>
      </w:hyperlink>
    </w:p>
    <w:p w14:paraId="13767C0B" w14:textId="77777777" w:rsidR="008903E7" w:rsidRDefault="00363892" w:rsidP="008903E7">
      <w:r>
        <w:rPr>
          <w:cs/>
        </w:rPr>
        <w:fldChar w:fldCharType="end"/>
      </w:r>
    </w:p>
    <w:p w14:paraId="43817223" w14:textId="77777777" w:rsidR="00BC29D1" w:rsidRDefault="00BC29D1" w:rsidP="008903E7">
      <w:pPr>
        <w:pStyle w:val="8"/>
        <w:rPr>
          <w:cs/>
        </w:rPr>
        <w:sectPr w:rsidR="00BC29D1" w:rsidSect="00301839">
          <w:pgSz w:w="11909" w:h="16834" w:code="9"/>
          <w:pgMar w:top="1440" w:right="1440" w:bottom="1440" w:left="1440" w:header="720" w:footer="720" w:gutter="0"/>
          <w:pgNumType w:fmt="thaiLetters"/>
          <w:cols w:space="720"/>
          <w:docGrid w:linePitch="360"/>
        </w:sectPr>
      </w:pPr>
    </w:p>
    <w:p w14:paraId="58046EC6" w14:textId="77777777" w:rsidR="008903E7" w:rsidRDefault="008903E7" w:rsidP="008903E7">
      <w:pPr>
        <w:pStyle w:val="8"/>
      </w:pPr>
      <w:bookmarkStart w:id="4" w:name="_Toc320481907"/>
      <w:r>
        <w:rPr>
          <w:rFonts w:hint="cs"/>
          <w:cs/>
        </w:rPr>
        <w:lastRenderedPageBreak/>
        <w:t>สารบัญ</w:t>
      </w:r>
      <w:r w:rsidR="007F679C">
        <w:rPr>
          <w:rFonts w:hint="cs"/>
          <w:cs/>
        </w:rPr>
        <w:t>รูป</w:t>
      </w:r>
      <w:bookmarkEnd w:id="4"/>
    </w:p>
    <w:p w14:paraId="3D1A7566" w14:textId="77777777" w:rsidR="008903E7" w:rsidRDefault="008903E7" w:rsidP="008903E7"/>
    <w:p w14:paraId="3B16B13B" w14:textId="77777777" w:rsidR="0089316A" w:rsidRPr="00A17A45" w:rsidRDefault="0089316A" w:rsidP="0089316A">
      <w:pPr>
        <w:jc w:val="right"/>
        <w:rPr>
          <w:b/>
          <w:bCs/>
        </w:rPr>
      </w:pPr>
      <w:r w:rsidRPr="00A17A45">
        <w:rPr>
          <w:rFonts w:hint="cs"/>
          <w:b/>
          <w:bCs/>
          <w:cs/>
        </w:rPr>
        <w:t>หน้า</w:t>
      </w:r>
    </w:p>
    <w:p w14:paraId="709A02D7" w14:textId="77777777" w:rsidR="00363892" w:rsidRPr="00C07EB8" w:rsidRDefault="00BE6EA9">
      <w:pPr>
        <w:pStyle w:val="af1"/>
        <w:tabs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r>
        <w:fldChar w:fldCharType="begin"/>
      </w:r>
      <w:r>
        <w:instrText xml:space="preserve"> TOC \c "</w:instrText>
      </w:r>
      <w:r>
        <w:rPr>
          <w:cs/>
        </w:rPr>
        <w:instrText>รูปที่"</w:instrText>
      </w:r>
      <w:r>
        <w:instrText xml:space="preserve"> </w:instrText>
      </w:r>
      <w:r>
        <w:fldChar w:fldCharType="separate"/>
      </w:r>
      <w:r w:rsidR="00363892">
        <w:rPr>
          <w:noProof/>
          <w:cs/>
        </w:rPr>
        <w:t xml:space="preserve">รูปที่ 5.1 </w:t>
      </w:r>
      <w:r w:rsidR="00363892" w:rsidRPr="00F429C3">
        <w:rPr>
          <w:noProof/>
          <w:highlight w:val="yellow"/>
        </w:rPr>
        <w:t>&lt;</w:t>
      </w:r>
      <w:r w:rsidR="00363892" w:rsidRPr="00F429C3">
        <w:rPr>
          <w:noProof/>
          <w:highlight w:val="yellow"/>
          <w:cs/>
        </w:rPr>
        <w:t>ตัวอย่างรูป</w:t>
      </w:r>
      <w:r w:rsidR="00363892" w:rsidRPr="00F429C3">
        <w:rPr>
          <w:noProof/>
          <w:highlight w:val="yellow"/>
        </w:rPr>
        <w:t>&gt;</w:t>
      </w:r>
      <w:r w:rsidR="00363892">
        <w:rPr>
          <w:noProof/>
        </w:rPr>
        <w:tab/>
      </w:r>
      <w:r w:rsidR="00363892">
        <w:rPr>
          <w:noProof/>
        </w:rPr>
        <w:fldChar w:fldCharType="begin"/>
      </w:r>
      <w:r w:rsidR="00363892">
        <w:rPr>
          <w:noProof/>
        </w:rPr>
        <w:instrText xml:space="preserve"> PAGEREF _Toc320481062 \h </w:instrText>
      </w:r>
      <w:r w:rsidR="00363892">
        <w:rPr>
          <w:noProof/>
        </w:rPr>
      </w:r>
      <w:r w:rsidR="00363892">
        <w:rPr>
          <w:noProof/>
        </w:rPr>
        <w:fldChar w:fldCharType="separate"/>
      </w:r>
      <w:r w:rsidR="007F2FFD">
        <w:rPr>
          <w:noProof/>
          <w:cs/>
        </w:rPr>
        <w:t>1</w:t>
      </w:r>
      <w:r w:rsidR="00363892">
        <w:rPr>
          <w:noProof/>
        </w:rPr>
        <w:fldChar w:fldCharType="end"/>
      </w:r>
    </w:p>
    <w:p w14:paraId="5F6BED36" w14:textId="77777777" w:rsidR="00BC29D1" w:rsidRDefault="00BE6EA9" w:rsidP="00BC29D1">
      <w:pPr>
        <w:rPr>
          <w:noProof/>
        </w:rPr>
      </w:pPr>
      <w:r>
        <w:fldChar w:fldCharType="end"/>
      </w:r>
      <w:r w:rsidR="00BC29D1">
        <w:fldChar w:fldCharType="begin"/>
      </w:r>
      <w:r w:rsidR="00BC29D1">
        <w:instrText xml:space="preserve"> TOC \h \z \c "</w:instrText>
      </w:r>
      <w:r w:rsidR="00BC29D1">
        <w:rPr>
          <w:cs/>
        </w:rPr>
        <w:instrText>รูปผนวกที่"</w:instrText>
      </w:r>
      <w:r w:rsidR="00BC29D1">
        <w:instrText xml:space="preserve"> </w:instrText>
      </w:r>
      <w:r w:rsidR="00BC29D1">
        <w:fldChar w:fldCharType="separate"/>
      </w:r>
    </w:p>
    <w:p w14:paraId="4A781B3D" w14:textId="77777777" w:rsidR="00BC29D1" w:rsidRPr="00C07EB8" w:rsidRDefault="00B354E4">
      <w:pPr>
        <w:pStyle w:val="af1"/>
        <w:tabs>
          <w:tab w:val="right" w:leader="dot" w:pos="9019"/>
        </w:tabs>
        <w:rPr>
          <w:rFonts w:ascii="Calibri" w:eastAsia="Times New Roman" w:hAnsi="Calibri" w:cs="Cordia New"/>
          <w:noProof/>
          <w:sz w:val="22"/>
        </w:rPr>
      </w:pPr>
      <w:hyperlink w:anchor="_Toc320481471" w:history="1">
        <w:r w:rsidR="00BC29D1" w:rsidRPr="00B01403">
          <w:rPr>
            <w:rStyle w:val="af5"/>
            <w:noProof/>
            <w:cs/>
          </w:rPr>
          <w:t xml:space="preserve">รูปผนวกที่ ก.1 </w:t>
        </w:r>
        <w:r w:rsidR="00BC29D1" w:rsidRPr="00B01403">
          <w:rPr>
            <w:rStyle w:val="af5"/>
            <w:noProof/>
            <w:highlight w:val="yellow"/>
          </w:rPr>
          <w:t>&lt;</w:t>
        </w:r>
        <w:r w:rsidR="00BC29D1" w:rsidRPr="00B01403">
          <w:rPr>
            <w:rStyle w:val="af5"/>
            <w:noProof/>
            <w:highlight w:val="yellow"/>
            <w:cs/>
          </w:rPr>
          <w:t>ตัวอย่างรูป</w:t>
        </w:r>
        <w:r w:rsidR="00BC29D1" w:rsidRPr="00B01403">
          <w:rPr>
            <w:rStyle w:val="af5"/>
            <w:noProof/>
            <w:highlight w:val="yellow"/>
          </w:rPr>
          <w:t>&gt;</w:t>
        </w:r>
        <w:r w:rsidR="00BC29D1">
          <w:rPr>
            <w:noProof/>
            <w:webHidden/>
          </w:rPr>
          <w:tab/>
        </w:r>
        <w:r w:rsidR="00BC29D1">
          <w:rPr>
            <w:noProof/>
            <w:webHidden/>
          </w:rPr>
          <w:fldChar w:fldCharType="begin"/>
        </w:r>
        <w:r w:rsidR="00BC29D1">
          <w:rPr>
            <w:noProof/>
            <w:webHidden/>
          </w:rPr>
          <w:instrText xml:space="preserve"> PAGEREF _Toc320481471 \h </w:instrText>
        </w:r>
        <w:r w:rsidR="00BC29D1">
          <w:rPr>
            <w:noProof/>
            <w:webHidden/>
          </w:rPr>
        </w:r>
        <w:r w:rsidR="00BC29D1">
          <w:rPr>
            <w:noProof/>
            <w:webHidden/>
          </w:rPr>
          <w:fldChar w:fldCharType="separate"/>
        </w:r>
        <w:r w:rsidR="007F2FFD">
          <w:rPr>
            <w:noProof/>
            <w:webHidden/>
            <w:cs/>
          </w:rPr>
          <w:t>1</w:t>
        </w:r>
        <w:r w:rsidR="00BC29D1">
          <w:rPr>
            <w:noProof/>
            <w:webHidden/>
          </w:rPr>
          <w:fldChar w:fldCharType="end"/>
        </w:r>
      </w:hyperlink>
    </w:p>
    <w:p w14:paraId="7CB9DF34" w14:textId="77777777" w:rsidR="00BC29D1" w:rsidRDefault="00BC29D1" w:rsidP="00BC29D1">
      <w:r>
        <w:fldChar w:fldCharType="end"/>
      </w:r>
    </w:p>
    <w:p w14:paraId="01B4CB40" w14:textId="77777777" w:rsidR="00BC29D1" w:rsidRDefault="00BC29D1" w:rsidP="00BC29D1">
      <w:pPr>
        <w:rPr>
          <w:cs/>
        </w:rPr>
        <w:sectPr w:rsidR="00BC29D1" w:rsidSect="00301839">
          <w:pgSz w:w="11909" w:h="16834" w:code="9"/>
          <w:pgMar w:top="1440" w:right="1440" w:bottom="1440" w:left="1440" w:header="720" w:footer="720" w:gutter="0"/>
          <w:pgNumType w:fmt="thaiLetters"/>
          <w:cols w:space="720"/>
          <w:docGrid w:linePitch="360"/>
        </w:sectPr>
      </w:pPr>
    </w:p>
    <w:p w14:paraId="0FE60562" w14:textId="77777777" w:rsidR="008903E7" w:rsidRDefault="00E20BE9" w:rsidP="00BC29D1">
      <w:pPr>
        <w:pStyle w:val="8"/>
      </w:pPr>
      <w:bookmarkStart w:id="5" w:name="_Toc320481908"/>
      <w:r w:rsidRPr="00E20BE9">
        <w:rPr>
          <w:cs/>
        </w:rPr>
        <w:lastRenderedPageBreak/>
        <w:t>คำอธิบาย</w:t>
      </w:r>
      <w:r w:rsidRPr="007A5DAD">
        <w:rPr>
          <w:cs/>
        </w:rPr>
        <w:t>สัญลักษณ์</w:t>
      </w:r>
      <w:r w:rsidRPr="00E20BE9">
        <w:rPr>
          <w:cs/>
        </w:rPr>
        <w:t>และคำย่</w:t>
      </w:r>
      <w:r>
        <w:rPr>
          <w:rFonts w:hint="cs"/>
          <w:cs/>
        </w:rPr>
        <w:t>อ</w:t>
      </w:r>
      <w:bookmarkEnd w:id="5"/>
    </w:p>
    <w:p w14:paraId="06693DC0" w14:textId="77777777" w:rsidR="00E20BE9" w:rsidRDefault="00E20BE9" w:rsidP="00E20BE9"/>
    <w:p w14:paraId="0E729B43" w14:textId="77777777" w:rsidR="00E20BE9" w:rsidRDefault="00E20BE9" w:rsidP="00E20BE9">
      <w:r>
        <w:rPr>
          <w:rFonts w:hint="cs"/>
          <w:cs/>
        </w:rPr>
        <w:tab/>
      </w:r>
      <w:r w:rsidRPr="00E20BE9">
        <w:rPr>
          <w:highlight w:val="yellow"/>
        </w:rPr>
        <w:t>&lt;</w:t>
      </w:r>
      <w:r w:rsidRPr="00E20BE9">
        <w:rPr>
          <w:highlight w:val="yellow"/>
          <w:cs/>
        </w:rPr>
        <w:t>คำอธิบายสัญลักษณ์และคำย่อ เป็นส่วนที่ให้คำอธิบายหรือขยายความบรรดาสัญลักษณ์และคำย่อต่างๆ ที่ปรากฏอยู่ในปริญญานิพนธ์</w:t>
      </w:r>
      <w:r>
        <w:rPr>
          <w:highlight w:val="yellow"/>
        </w:rPr>
        <w:t xml:space="preserve"> </w:t>
      </w:r>
      <w:r>
        <w:rPr>
          <w:rFonts w:hint="cs"/>
          <w:highlight w:val="yellow"/>
          <w:cs/>
        </w:rPr>
        <w:t>หากไม่มีก็ไม่ต้องมีหน้านี้</w:t>
      </w:r>
      <w:r w:rsidRPr="00E20BE9">
        <w:rPr>
          <w:highlight w:val="yellow"/>
        </w:rPr>
        <w:t>&gt;</w:t>
      </w:r>
    </w:p>
    <w:p w14:paraId="5DBB08C5" w14:textId="77777777" w:rsidR="00E20BE9" w:rsidRDefault="00E20BE9" w:rsidP="00E20BE9"/>
    <w:p w14:paraId="6B4C4694" w14:textId="77777777" w:rsidR="00675F31" w:rsidRPr="00E20BE9" w:rsidRDefault="00675F31" w:rsidP="00E20BE9">
      <w:pPr>
        <w:rPr>
          <w:cs/>
        </w:rPr>
        <w:sectPr w:rsidR="00675F31" w:rsidRPr="00E20BE9" w:rsidSect="00301839">
          <w:pgSz w:w="11909" w:h="16834" w:code="9"/>
          <w:pgMar w:top="1440" w:right="1440" w:bottom="1440" w:left="1440" w:header="720" w:footer="720" w:gutter="0"/>
          <w:pgNumType w:fmt="thaiLetters"/>
          <w:cols w:space="720"/>
          <w:docGrid w:linePitch="360"/>
        </w:sectPr>
      </w:pPr>
    </w:p>
    <w:p w14:paraId="683C93E0" w14:textId="77777777" w:rsidR="00EF2F30" w:rsidRPr="00A7341F" w:rsidRDefault="008D5B30" w:rsidP="00A01EAC">
      <w:pPr>
        <w:pStyle w:val="1"/>
        <w:numPr>
          <w:ilvl w:val="0"/>
          <w:numId w:val="13"/>
        </w:numPr>
      </w:pPr>
      <w:bookmarkStart w:id="6" w:name="_Toc320481909"/>
      <w:r w:rsidRPr="00A7341F">
        <w:rPr>
          <w:rFonts w:hint="cs"/>
          <w:cs/>
        </w:rPr>
        <w:lastRenderedPageBreak/>
        <w:t>บทนำ</w:t>
      </w:r>
      <w:bookmarkEnd w:id="6"/>
    </w:p>
    <w:p w14:paraId="2890ABF1" w14:textId="77777777" w:rsidR="00CC6A85" w:rsidRDefault="00CC6A85" w:rsidP="00CC6A85">
      <w:pPr>
        <w:rPr>
          <w:highlight w:val="yellow"/>
          <w:lang w:val="en-GB"/>
        </w:rPr>
      </w:pPr>
    </w:p>
    <w:p w14:paraId="1CE74E46" w14:textId="77777777" w:rsidR="00334961" w:rsidRPr="00334961" w:rsidRDefault="00334961" w:rsidP="00A01EAC">
      <w:pPr>
        <w:pStyle w:val="2"/>
        <w:rPr>
          <w:cs/>
        </w:rPr>
      </w:pPr>
      <w:bookmarkStart w:id="7" w:name="_Toc320481910"/>
      <w:r w:rsidRPr="00334961">
        <w:rPr>
          <w:rFonts w:hint="cs"/>
          <w:cs/>
        </w:rPr>
        <w:t>ที่มาและความสำคัญของปัญหา</w:t>
      </w:r>
      <w:bookmarkEnd w:id="7"/>
    </w:p>
    <w:p w14:paraId="70B29B95" w14:textId="77777777" w:rsidR="00E01E04" w:rsidRPr="00A7341F" w:rsidRDefault="00E01E04" w:rsidP="00A7341F">
      <w:r w:rsidRPr="00A7341F">
        <w:tab/>
      </w:r>
      <w:r w:rsidRPr="00A7341F">
        <w:rPr>
          <w:highlight w:val="yellow"/>
        </w:rPr>
        <w:t>&lt;</w:t>
      </w:r>
      <w:r w:rsidRPr="00A7341F">
        <w:rPr>
          <w:rFonts w:hint="cs"/>
          <w:highlight w:val="yellow"/>
          <w:cs/>
        </w:rPr>
        <w:t>บรรยาย</w:t>
      </w:r>
      <w:r w:rsidRPr="00A7341F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A7341F">
        <w:rPr>
          <w:rFonts w:hint="cs"/>
          <w:highlight w:val="yellow"/>
          <w:cs/>
        </w:rPr>
        <w:t>&gt;</w:t>
      </w:r>
    </w:p>
    <w:p w14:paraId="0F07A043" w14:textId="77777777" w:rsidR="00E01E04" w:rsidRPr="00E01E04" w:rsidRDefault="00E01E04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329BEB01" w14:textId="77777777" w:rsidR="00E01E04" w:rsidRDefault="00E01E04" w:rsidP="00A7341F"/>
    <w:p w14:paraId="229355D7" w14:textId="77777777" w:rsidR="00334961" w:rsidRPr="00334961" w:rsidRDefault="00334961" w:rsidP="00A7341F">
      <w:pPr>
        <w:pStyle w:val="2"/>
        <w:rPr>
          <w:cs/>
        </w:rPr>
      </w:pPr>
      <w:bookmarkStart w:id="8" w:name="_Toc320481911"/>
      <w:r>
        <w:rPr>
          <w:rFonts w:hint="cs"/>
          <w:cs/>
        </w:rPr>
        <w:t>วัตถุประสงค์</w:t>
      </w:r>
      <w:bookmarkEnd w:id="8"/>
    </w:p>
    <w:p w14:paraId="0950CFBB" w14:textId="77777777" w:rsidR="00E01E04" w:rsidRDefault="00E01E04" w:rsidP="00D621BB">
      <w:pPr>
        <w:pStyle w:val="1-"/>
      </w:pPr>
      <w:r w:rsidRPr="00E01E04">
        <w:rPr>
          <w:highlight w:val="yellow"/>
        </w:rPr>
        <w:t>&lt;</w:t>
      </w:r>
      <w:r w:rsidRPr="00E01E04">
        <w:rPr>
          <w:rFonts w:hint="cs"/>
          <w:highlight w:val="yellow"/>
          <w:cs/>
        </w:rPr>
        <w:t>ระบุ</w:t>
      </w:r>
      <w:r w:rsidRPr="00E01E04">
        <w:rPr>
          <w:highlight w:val="yellow"/>
        </w:rPr>
        <w:t>&gt;</w:t>
      </w:r>
      <w:r>
        <w:t xml:space="preserve"> </w:t>
      </w:r>
      <w:r w:rsidRPr="00E01E04">
        <w:rPr>
          <w:highlight w:val="green"/>
        </w:rPr>
        <w:t>(</w:t>
      </w:r>
      <w:r w:rsidRPr="00E01E04">
        <w:rPr>
          <w:highlight w:val="green"/>
          <w:cs/>
        </w:rPr>
        <w:t>กรณีมีเพียงข้อเดียวไม่ต้องใส่หมายเลข</w:t>
      </w:r>
      <w:r w:rsidR="00D75363">
        <w:rPr>
          <w:rFonts w:hint="cs"/>
          <w:highlight w:val="green"/>
          <w:cs/>
        </w:rPr>
        <w:t>หัว</w:t>
      </w:r>
      <w:r w:rsidRPr="00E01E04">
        <w:rPr>
          <w:highlight w:val="green"/>
          <w:cs/>
        </w:rPr>
        <w:t>ข้อ)</w:t>
      </w:r>
      <w:r w:rsidRPr="00DC4CE4">
        <w:rPr>
          <w:rFonts w:hint="cs"/>
          <w:cs/>
        </w:rPr>
        <w:t xml:space="preserve"> </w:t>
      </w:r>
    </w:p>
    <w:p w14:paraId="7C3DFC5E" w14:textId="77777777" w:rsidR="00E01E04" w:rsidRPr="00DC4CE4" w:rsidRDefault="00E01E04" w:rsidP="006552BC">
      <w:pPr>
        <w:pStyle w:val="1-"/>
      </w:pPr>
      <w:r w:rsidRPr="00E01E04">
        <w:rPr>
          <w:highlight w:val="yellow"/>
        </w:rPr>
        <w:t>&lt;</w:t>
      </w:r>
      <w:r w:rsidRPr="00E01E04">
        <w:rPr>
          <w:rFonts w:hint="cs"/>
          <w:highlight w:val="yellow"/>
          <w:cs/>
        </w:rPr>
        <w:t>ระบุ</w:t>
      </w:r>
      <w:r w:rsidRPr="00E01E04">
        <w:rPr>
          <w:highlight w:val="yellow"/>
        </w:rPr>
        <w:t>&gt;</w:t>
      </w:r>
    </w:p>
    <w:p w14:paraId="71078E44" w14:textId="77777777" w:rsidR="00732E3B" w:rsidRDefault="00732E3B" w:rsidP="00A7341F"/>
    <w:p w14:paraId="49E9CB1A" w14:textId="77777777" w:rsidR="00334961" w:rsidRPr="00334961" w:rsidRDefault="00334961" w:rsidP="00A7341F">
      <w:pPr>
        <w:pStyle w:val="2"/>
        <w:rPr>
          <w:cs/>
        </w:rPr>
      </w:pPr>
      <w:bookmarkStart w:id="9" w:name="_Toc320481912"/>
      <w:r>
        <w:rPr>
          <w:rFonts w:hint="cs"/>
          <w:cs/>
        </w:rPr>
        <w:t>ลักษณะและขอบเขต</w:t>
      </w:r>
      <w:bookmarkEnd w:id="9"/>
    </w:p>
    <w:p w14:paraId="29217CCA" w14:textId="77777777" w:rsidR="00732E3B" w:rsidRPr="00EF1575" w:rsidRDefault="00E01E04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04BD0AC8" w14:textId="77777777" w:rsidR="00E01E04" w:rsidRPr="00E01E04" w:rsidRDefault="00E01E04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63535360" w14:textId="77777777" w:rsidR="00E01E04" w:rsidRDefault="00E01E04" w:rsidP="00A7341F"/>
    <w:p w14:paraId="0EB276F9" w14:textId="77777777" w:rsidR="00334961" w:rsidRDefault="00334961" w:rsidP="00A7341F">
      <w:pPr>
        <w:pStyle w:val="2"/>
      </w:pPr>
      <w:bookmarkStart w:id="10" w:name="_Toc320481913"/>
      <w:r>
        <w:rPr>
          <w:rFonts w:hint="cs"/>
          <w:cs/>
        </w:rPr>
        <w:t>อุปกรณ์และเครื่องมือที่ใช้</w:t>
      </w:r>
      <w:bookmarkEnd w:id="10"/>
    </w:p>
    <w:p w14:paraId="6F8AF3EA" w14:textId="77777777" w:rsidR="00334961" w:rsidRDefault="00334961" w:rsidP="00A01EAC">
      <w:pPr>
        <w:pStyle w:val="3"/>
      </w:pPr>
      <w:bookmarkStart w:id="11" w:name="_Toc320481914"/>
      <w:r w:rsidRPr="00334961">
        <w:rPr>
          <w:rFonts w:hint="cs"/>
          <w:cs/>
        </w:rPr>
        <w:t>ฮาร์ดแวร์</w:t>
      </w:r>
      <w:bookmarkEnd w:id="11"/>
    </w:p>
    <w:p w14:paraId="40BC4075" w14:textId="77777777" w:rsidR="00841915" w:rsidRDefault="00841915" w:rsidP="00AD48C4">
      <w:pPr>
        <w:pStyle w:val="1-0"/>
        <w:rPr>
          <w:highlight w:val="yellow"/>
        </w:rPr>
      </w:pPr>
      <w:r w:rsidRPr="00D42CC1">
        <w:rPr>
          <w:highlight w:val="yellow"/>
        </w:rPr>
        <w:t>&lt;</w:t>
      </w:r>
      <w:r w:rsidRPr="002C61D5">
        <w:rPr>
          <w:rFonts w:hint="cs"/>
          <w:highlight w:val="yellow"/>
          <w:cs/>
        </w:rPr>
        <w:t>ระบุ</w:t>
      </w:r>
      <w:r w:rsidRPr="00AD48C4">
        <w:rPr>
          <w:rFonts w:hint="cs"/>
          <w:highlight w:val="yellow"/>
          <w:cs/>
        </w:rPr>
        <w:t>รายการ</w:t>
      </w:r>
      <w:r w:rsidRPr="00D42CC1">
        <w:rPr>
          <w:rFonts w:hint="cs"/>
          <w:highlight w:val="yellow"/>
          <w:cs/>
        </w:rPr>
        <w:t>&gt;</w:t>
      </w:r>
    </w:p>
    <w:p w14:paraId="1101AA70" w14:textId="77777777" w:rsidR="002C61D5" w:rsidRPr="00D42CC1" w:rsidRDefault="002C61D5" w:rsidP="00AD48C4">
      <w:pPr>
        <w:pStyle w:val="1-0"/>
        <w:rPr>
          <w:highlight w:val="yellow"/>
        </w:rPr>
      </w:pPr>
      <w:r w:rsidRPr="00D42CC1">
        <w:rPr>
          <w:highlight w:val="yellow"/>
        </w:rPr>
        <w:t>&lt;</w:t>
      </w:r>
      <w:r w:rsidRPr="002C61D5">
        <w:rPr>
          <w:rFonts w:hint="cs"/>
          <w:highlight w:val="yellow"/>
          <w:cs/>
        </w:rPr>
        <w:t>ระบุ</w:t>
      </w:r>
      <w:r w:rsidRPr="00D42CC1">
        <w:rPr>
          <w:rFonts w:hint="cs"/>
          <w:highlight w:val="yellow"/>
          <w:cs/>
        </w:rPr>
        <w:t>รายการ&gt;</w:t>
      </w:r>
    </w:p>
    <w:p w14:paraId="07F44DAD" w14:textId="77777777" w:rsidR="00DF0589" w:rsidRDefault="00DF0589" w:rsidP="00A7341F">
      <w:pPr>
        <w:rPr>
          <w:highlight w:val="yellow"/>
        </w:rPr>
      </w:pPr>
    </w:p>
    <w:p w14:paraId="4254A829" w14:textId="77777777" w:rsidR="00334961" w:rsidRPr="00334961" w:rsidRDefault="00334961" w:rsidP="00A7341F">
      <w:pPr>
        <w:pStyle w:val="3"/>
        <w:rPr>
          <w:cs/>
        </w:rPr>
      </w:pPr>
      <w:bookmarkStart w:id="12" w:name="_Toc320481915"/>
      <w:r>
        <w:rPr>
          <w:rFonts w:hint="cs"/>
          <w:cs/>
        </w:rPr>
        <w:t>ซอฟต์แวร์</w:t>
      </w:r>
      <w:bookmarkEnd w:id="12"/>
    </w:p>
    <w:p w14:paraId="44C3FD38" w14:textId="77777777" w:rsidR="00841915" w:rsidRPr="00841915" w:rsidRDefault="00841915" w:rsidP="00AD48C4">
      <w:pPr>
        <w:pStyle w:val="1-0"/>
        <w:rPr>
          <w:highlight w:val="yellow"/>
        </w:rPr>
      </w:pPr>
      <w:r w:rsidRPr="006552BC">
        <w:rPr>
          <w:highlight w:val="yellow"/>
        </w:rPr>
        <w:t>&lt;</w:t>
      </w:r>
      <w:r w:rsidRPr="00841915">
        <w:rPr>
          <w:rFonts w:hint="cs"/>
          <w:highlight w:val="yellow"/>
          <w:cs/>
        </w:rPr>
        <w:t>ระบุรายการ&gt;</w:t>
      </w:r>
    </w:p>
    <w:p w14:paraId="2DD61C65" w14:textId="77777777" w:rsidR="00841915" w:rsidRPr="00841915" w:rsidRDefault="00841915" w:rsidP="00AD48C4">
      <w:pPr>
        <w:pStyle w:val="1-0"/>
        <w:rPr>
          <w:highlight w:val="yellow"/>
        </w:rPr>
      </w:pPr>
      <w:r w:rsidRPr="006552BC">
        <w:rPr>
          <w:highlight w:val="yellow"/>
        </w:rPr>
        <w:t>&lt;</w:t>
      </w:r>
      <w:r w:rsidRPr="006552BC">
        <w:rPr>
          <w:rFonts w:hint="cs"/>
          <w:highlight w:val="yellow"/>
          <w:cs/>
        </w:rPr>
        <w:t>ระบุ</w:t>
      </w:r>
      <w:r w:rsidRPr="00841915">
        <w:rPr>
          <w:rFonts w:hint="cs"/>
          <w:highlight w:val="yellow"/>
          <w:cs/>
        </w:rPr>
        <w:t>รายการ&gt;</w:t>
      </w:r>
    </w:p>
    <w:p w14:paraId="0A0C1A5F" w14:textId="77777777" w:rsidR="00CD6D7B" w:rsidRDefault="00CD6D7B" w:rsidP="00A7341F"/>
    <w:p w14:paraId="0D5C7386" w14:textId="77777777" w:rsidR="00334961" w:rsidRDefault="00334961" w:rsidP="00A7341F">
      <w:pPr>
        <w:pStyle w:val="2"/>
      </w:pPr>
      <w:bookmarkStart w:id="13" w:name="_Toc320481916"/>
      <w:r>
        <w:rPr>
          <w:rFonts w:hint="cs"/>
          <w:cs/>
        </w:rPr>
        <w:lastRenderedPageBreak/>
        <w:t>ผลที่คาดว่าจะได้รับ</w:t>
      </w:r>
      <w:bookmarkEnd w:id="13"/>
    </w:p>
    <w:p w14:paraId="2EC89A52" w14:textId="77777777" w:rsidR="00DF0589" w:rsidRDefault="00DF0589" w:rsidP="005520BA">
      <w:pPr>
        <w:pStyle w:val="1-"/>
        <w:numPr>
          <w:ilvl w:val="0"/>
          <w:numId w:val="3"/>
        </w:numPr>
      </w:pPr>
      <w:r w:rsidRPr="00DF0589">
        <w:rPr>
          <w:highlight w:val="yellow"/>
        </w:rPr>
        <w:t>&lt;</w:t>
      </w:r>
      <w:r w:rsidRPr="00DF0589">
        <w:rPr>
          <w:rFonts w:hint="cs"/>
          <w:highlight w:val="yellow"/>
          <w:cs/>
        </w:rPr>
        <w:t>ระบุ</w:t>
      </w:r>
      <w:r w:rsidRPr="00DF0589">
        <w:rPr>
          <w:highlight w:val="yellow"/>
        </w:rPr>
        <w:t>&gt;</w:t>
      </w:r>
      <w:r>
        <w:t xml:space="preserve"> </w:t>
      </w:r>
      <w:r w:rsidRPr="00DF0589">
        <w:rPr>
          <w:highlight w:val="green"/>
        </w:rPr>
        <w:t>(</w:t>
      </w:r>
      <w:r w:rsidRPr="00DF0589">
        <w:rPr>
          <w:highlight w:val="green"/>
          <w:cs/>
        </w:rPr>
        <w:t>กรณีมีเพียงข้อเดียวไม่ต้องใส่หมายเลข</w:t>
      </w:r>
      <w:r w:rsidR="00D75363">
        <w:rPr>
          <w:rFonts w:hint="cs"/>
          <w:highlight w:val="green"/>
          <w:cs/>
        </w:rPr>
        <w:t>หัว</w:t>
      </w:r>
      <w:r w:rsidRPr="00DF0589">
        <w:rPr>
          <w:highlight w:val="green"/>
          <w:cs/>
        </w:rPr>
        <w:t>ข้อ)</w:t>
      </w:r>
      <w:r w:rsidRPr="00DC4CE4">
        <w:rPr>
          <w:rFonts w:hint="cs"/>
          <w:cs/>
        </w:rPr>
        <w:t xml:space="preserve"> </w:t>
      </w:r>
    </w:p>
    <w:p w14:paraId="60D50FEF" w14:textId="77777777" w:rsidR="00DF0589" w:rsidRPr="00DC4CE4" w:rsidRDefault="00DF0589" w:rsidP="00544605">
      <w:pPr>
        <w:pStyle w:val="1-"/>
        <w:numPr>
          <w:ilvl w:val="0"/>
          <w:numId w:val="3"/>
        </w:numPr>
      </w:pPr>
      <w:r w:rsidRPr="00E01E04">
        <w:rPr>
          <w:highlight w:val="yellow"/>
        </w:rPr>
        <w:t>&lt;</w:t>
      </w:r>
      <w:r w:rsidRPr="00E01E04">
        <w:rPr>
          <w:rFonts w:hint="cs"/>
          <w:highlight w:val="yellow"/>
          <w:cs/>
        </w:rPr>
        <w:t>ระบุ</w:t>
      </w:r>
      <w:r w:rsidRPr="00E01E04">
        <w:rPr>
          <w:highlight w:val="yellow"/>
        </w:rPr>
        <w:t>&gt;</w:t>
      </w:r>
    </w:p>
    <w:p w14:paraId="68D11CFD" w14:textId="77777777" w:rsidR="00732E3B" w:rsidRDefault="00732E3B" w:rsidP="00A7341F"/>
    <w:p w14:paraId="3951F598" w14:textId="77777777" w:rsidR="00334961" w:rsidRDefault="00334961" w:rsidP="00A7341F">
      <w:pPr>
        <w:pStyle w:val="2"/>
      </w:pPr>
      <w:bookmarkStart w:id="14" w:name="_Toc320481917"/>
      <w:r>
        <w:rPr>
          <w:rFonts w:hint="cs"/>
          <w:cs/>
        </w:rPr>
        <w:t xml:space="preserve">ภาระหน้าที่ความรับผิดชอบ </w:t>
      </w:r>
      <w:r w:rsidRPr="007C403E">
        <w:rPr>
          <w:highlight w:val="green"/>
          <w:cs/>
        </w:rPr>
        <w:t>(กรณี</w:t>
      </w:r>
      <w:r w:rsidRPr="007C403E">
        <w:rPr>
          <w:rFonts w:hint="cs"/>
          <w:highlight w:val="green"/>
          <w:cs/>
        </w:rPr>
        <w:t>ที่มีผู้รับผิดชอบ</w:t>
      </w:r>
      <w:r w:rsidRPr="007C403E">
        <w:rPr>
          <w:highlight w:val="green"/>
          <w:cs/>
        </w:rPr>
        <w:t>โครงงาน</w:t>
      </w:r>
      <w:r w:rsidRPr="007C403E">
        <w:rPr>
          <w:rFonts w:hint="cs"/>
          <w:highlight w:val="green"/>
          <w:cs/>
        </w:rPr>
        <w:t>เพียงหนึ่งคน ไม่ต้องมีหัวข้อนี้</w:t>
      </w:r>
      <w:r w:rsidRPr="007C403E">
        <w:rPr>
          <w:highlight w:val="green"/>
          <w:cs/>
        </w:rPr>
        <w:t>)</w:t>
      </w:r>
      <w:bookmarkEnd w:id="14"/>
    </w:p>
    <w:p w14:paraId="1847A056" w14:textId="77777777" w:rsidR="00285CF4" w:rsidRPr="00DC4CE4" w:rsidRDefault="00285CF4" w:rsidP="005520BA">
      <w:pPr>
        <w:pStyle w:val="1-"/>
        <w:numPr>
          <w:ilvl w:val="0"/>
          <w:numId w:val="4"/>
        </w:numPr>
      </w:pPr>
      <w:r w:rsidRPr="005D03FC">
        <w:rPr>
          <w:highlight w:val="yellow"/>
        </w:rPr>
        <w:t>&lt;</w:t>
      </w:r>
      <w:r w:rsidRPr="005D03FC">
        <w:rPr>
          <w:rFonts w:hint="cs"/>
          <w:highlight w:val="yellow"/>
          <w:cs/>
        </w:rPr>
        <w:t>คำนำหน้าชื่อ</w:t>
      </w:r>
      <w:r w:rsidRPr="005D03FC">
        <w:rPr>
          <w:highlight w:val="yellow"/>
        </w:rPr>
        <w:t>-</w:t>
      </w:r>
      <w:r w:rsidRPr="005D03FC">
        <w:rPr>
          <w:rFonts w:hint="cs"/>
          <w:highlight w:val="yellow"/>
          <w:cs/>
        </w:rPr>
        <w:t>ชื่อ</w:t>
      </w:r>
      <w:r w:rsidRPr="005D03FC">
        <w:rPr>
          <w:highlight w:val="yellow"/>
        </w:rPr>
        <w:t>-</w:t>
      </w:r>
      <w:r w:rsidRPr="005D03FC">
        <w:rPr>
          <w:rFonts w:hint="cs"/>
          <w:highlight w:val="yellow"/>
          <w:cs/>
        </w:rPr>
        <w:t>นามสกุล</w:t>
      </w:r>
      <w:r w:rsidRPr="005D03FC">
        <w:rPr>
          <w:highlight w:val="yellow"/>
        </w:rPr>
        <w:t>&gt;</w:t>
      </w:r>
      <w:r w:rsidRPr="00DC4CE4">
        <w:rPr>
          <w:rFonts w:hint="cs"/>
          <w:cs/>
        </w:rPr>
        <w:t xml:space="preserve"> </w:t>
      </w:r>
    </w:p>
    <w:p w14:paraId="0EDECE19" w14:textId="77777777" w:rsidR="00285CF4" w:rsidRPr="00D42CC1" w:rsidRDefault="00D42CC1" w:rsidP="00A7341F">
      <w:r>
        <w:tab/>
      </w:r>
      <w:r w:rsidR="00285CF4" w:rsidRPr="00DF0589">
        <w:rPr>
          <w:rFonts w:hint="cs"/>
          <w:u w:val="single"/>
          <w:cs/>
        </w:rPr>
        <w:t>รับผิดชอบ</w:t>
      </w:r>
      <w:r w:rsidR="00285CF4" w:rsidRPr="00841915">
        <w:rPr>
          <w:rFonts w:hint="cs"/>
          <w:cs/>
        </w:rPr>
        <w:t xml:space="preserve"> </w:t>
      </w:r>
      <w:r w:rsidR="00285CF4" w:rsidRPr="00D42CC1">
        <w:rPr>
          <w:highlight w:val="yellow"/>
        </w:rPr>
        <w:t>&lt;</w:t>
      </w:r>
      <w:r w:rsidR="00285CF4" w:rsidRPr="00D42CC1">
        <w:rPr>
          <w:rFonts w:hint="cs"/>
          <w:highlight w:val="yellow"/>
          <w:cs/>
        </w:rPr>
        <w:t>ระบุความรับผิดชอบ</w:t>
      </w:r>
      <w:r w:rsidR="00285CF4" w:rsidRPr="00D42CC1">
        <w:rPr>
          <w:highlight w:val="yellow"/>
        </w:rPr>
        <w:t>&gt;</w:t>
      </w:r>
    </w:p>
    <w:p w14:paraId="14955A2B" w14:textId="77777777" w:rsidR="00CD6D7B" w:rsidRDefault="00CD6D7B" w:rsidP="00A7341F"/>
    <w:p w14:paraId="40B0E93B" w14:textId="77777777" w:rsidR="00841915" w:rsidRPr="00DC4CE4" w:rsidRDefault="00841915" w:rsidP="00544605">
      <w:pPr>
        <w:pStyle w:val="1-"/>
        <w:numPr>
          <w:ilvl w:val="0"/>
          <w:numId w:val="4"/>
        </w:numPr>
      </w:pPr>
      <w:r w:rsidRPr="00DC4CE4">
        <w:rPr>
          <w:highlight w:val="yellow"/>
        </w:rPr>
        <w:t>&lt;</w:t>
      </w:r>
      <w:r w:rsidRPr="00DC4CE4">
        <w:rPr>
          <w:rFonts w:hint="cs"/>
          <w:highlight w:val="yellow"/>
          <w:cs/>
        </w:rPr>
        <w:t>คำนำหน้าชื่อ</w:t>
      </w:r>
      <w:r w:rsidRPr="00DC4CE4">
        <w:rPr>
          <w:highlight w:val="yellow"/>
        </w:rPr>
        <w:t>-</w:t>
      </w:r>
      <w:r w:rsidRPr="00DC4CE4">
        <w:rPr>
          <w:rFonts w:hint="cs"/>
          <w:highlight w:val="yellow"/>
          <w:cs/>
        </w:rPr>
        <w:t>ชื่อ</w:t>
      </w:r>
      <w:r w:rsidRPr="00DC4CE4">
        <w:rPr>
          <w:highlight w:val="yellow"/>
        </w:rPr>
        <w:t>-</w:t>
      </w:r>
      <w:r w:rsidRPr="00DC4CE4">
        <w:rPr>
          <w:rFonts w:hint="cs"/>
          <w:highlight w:val="yellow"/>
          <w:cs/>
        </w:rPr>
        <w:t>นามสกุล</w:t>
      </w:r>
      <w:r w:rsidRPr="00DC4CE4">
        <w:rPr>
          <w:highlight w:val="yellow"/>
        </w:rPr>
        <w:t>&gt;</w:t>
      </w:r>
      <w:r w:rsidRPr="00DC4CE4">
        <w:rPr>
          <w:rFonts w:hint="cs"/>
          <w:cs/>
        </w:rPr>
        <w:t xml:space="preserve"> </w:t>
      </w:r>
    </w:p>
    <w:p w14:paraId="5DF04C75" w14:textId="77777777" w:rsidR="00841915" w:rsidRPr="00D42CC1" w:rsidRDefault="00D42CC1" w:rsidP="00A7341F">
      <w:r>
        <w:tab/>
      </w:r>
      <w:r w:rsidR="00841915" w:rsidRPr="00DF0589">
        <w:rPr>
          <w:rFonts w:hint="cs"/>
          <w:u w:val="single"/>
          <w:cs/>
        </w:rPr>
        <w:t>รับผิดชอบ</w:t>
      </w:r>
      <w:r w:rsidR="00841915" w:rsidRPr="00841915">
        <w:rPr>
          <w:rFonts w:hint="cs"/>
          <w:cs/>
        </w:rPr>
        <w:t xml:space="preserve"> </w:t>
      </w:r>
      <w:r w:rsidR="00841915" w:rsidRPr="00D42CC1">
        <w:rPr>
          <w:highlight w:val="yellow"/>
        </w:rPr>
        <w:t>&lt;</w:t>
      </w:r>
      <w:r w:rsidR="00841915" w:rsidRPr="00D42CC1">
        <w:rPr>
          <w:rFonts w:hint="cs"/>
          <w:highlight w:val="yellow"/>
          <w:cs/>
        </w:rPr>
        <w:t>ระบุความรับผิดชอบ</w:t>
      </w:r>
      <w:r w:rsidR="00841915" w:rsidRPr="00D42CC1">
        <w:rPr>
          <w:highlight w:val="yellow"/>
        </w:rPr>
        <w:t>&gt;</w:t>
      </w:r>
    </w:p>
    <w:p w14:paraId="66B1FE0B" w14:textId="77777777" w:rsidR="00285CF4" w:rsidRPr="00D42CC1" w:rsidRDefault="00285CF4" w:rsidP="00A7341F"/>
    <w:p w14:paraId="556BC828" w14:textId="77777777" w:rsidR="00544605" w:rsidRPr="00DC4CE4" w:rsidRDefault="00544605" w:rsidP="00544605">
      <w:pPr>
        <w:pStyle w:val="1-"/>
        <w:numPr>
          <w:ilvl w:val="0"/>
          <w:numId w:val="4"/>
        </w:numPr>
      </w:pPr>
      <w:r w:rsidRPr="00DC4CE4">
        <w:rPr>
          <w:rFonts w:hint="cs"/>
          <w:cs/>
        </w:rPr>
        <w:t>ความรับผิดชอบร่วม</w:t>
      </w:r>
      <w:r w:rsidRPr="00DC4CE4">
        <w:t xml:space="preserve"> </w:t>
      </w:r>
      <w:r w:rsidRPr="00D04C14">
        <w:rPr>
          <w:highlight w:val="green"/>
        </w:rPr>
        <w:t>(</w:t>
      </w:r>
      <w:r w:rsidRPr="00D04C14">
        <w:rPr>
          <w:rFonts w:hint="cs"/>
          <w:highlight w:val="green"/>
          <w:cs/>
        </w:rPr>
        <w:t>ถ้ามี</w:t>
      </w:r>
      <w:r w:rsidRPr="00D04C14">
        <w:rPr>
          <w:highlight w:val="green"/>
        </w:rPr>
        <w:t>)</w:t>
      </w:r>
    </w:p>
    <w:p w14:paraId="22EA9068" w14:textId="77777777" w:rsidR="00841915" w:rsidRPr="00DC4CE4" w:rsidRDefault="00544605" w:rsidP="00A7341F">
      <w:r>
        <w:tab/>
      </w:r>
      <w:r w:rsidRPr="00DF0589">
        <w:rPr>
          <w:rFonts w:hint="cs"/>
          <w:u w:val="single"/>
          <w:cs/>
        </w:rPr>
        <w:t>รับผิดชอบ</w:t>
      </w:r>
      <w:r w:rsidRPr="00841915">
        <w:rPr>
          <w:rFonts w:hint="cs"/>
          <w:cs/>
        </w:rPr>
        <w:t xml:space="preserve"> </w:t>
      </w:r>
      <w:r w:rsidR="00841915" w:rsidRPr="00DC4CE4">
        <w:rPr>
          <w:highlight w:val="yellow"/>
        </w:rPr>
        <w:t>&lt;</w:t>
      </w:r>
      <w:r w:rsidR="00841915" w:rsidRPr="00DC4CE4">
        <w:rPr>
          <w:rFonts w:hint="cs"/>
          <w:highlight w:val="yellow"/>
          <w:cs/>
        </w:rPr>
        <w:t>ระบุความรับผิดชอบ</w:t>
      </w:r>
      <w:r w:rsidR="00841915" w:rsidRPr="00DC4CE4">
        <w:rPr>
          <w:highlight w:val="yellow"/>
        </w:rPr>
        <w:t>&gt;</w:t>
      </w:r>
    </w:p>
    <w:p w14:paraId="1BB2B283" w14:textId="77777777" w:rsidR="005D6C0B" w:rsidRDefault="005D6C0B" w:rsidP="00A7341F"/>
    <w:p w14:paraId="3176FF11" w14:textId="77777777" w:rsidR="008E727C" w:rsidRDefault="008E727C" w:rsidP="00A7341F">
      <w:pPr>
        <w:rPr>
          <w:cs/>
        </w:rPr>
        <w:sectPr w:rsidR="008E727C" w:rsidSect="007C403E">
          <w:footerReference w:type="default" r:id="rId12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2400D9" w14:textId="77777777" w:rsidR="00334961" w:rsidRDefault="00334961" w:rsidP="00544605">
      <w:pPr>
        <w:pStyle w:val="1"/>
        <w:numPr>
          <w:ilvl w:val="0"/>
          <w:numId w:val="13"/>
        </w:numPr>
      </w:pPr>
      <w:bookmarkStart w:id="15" w:name="_Toc320481918"/>
      <w:r>
        <w:rPr>
          <w:rFonts w:hint="cs"/>
          <w:cs/>
        </w:rPr>
        <w:lastRenderedPageBreak/>
        <w:t>ผลงานที่เกี่ยวข้อง</w:t>
      </w:r>
      <w:bookmarkEnd w:id="15"/>
    </w:p>
    <w:p w14:paraId="29415E39" w14:textId="77777777" w:rsidR="00334961" w:rsidRDefault="00334961" w:rsidP="00A7341F">
      <w:pPr>
        <w:rPr>
          <w:lang w:val="en-GB"/>
        </w:rPr>
      </w:pPr>
    </w:p>
    <w:p w14:paraId="4BC87EEF" w14:textId="5A62E02E" w:rsidR="00014FA2" w:rsidRPr="00C13C7E" w:rsidRDefault="009D4090" w:rsidP="00C13C7E">
      <w:pPr>
        <w:ind w:firstLine="720"/>
        <w:rPr>
          <w:lang w:val="en-GB"/>
        </w:rPr>
      </w:pPr>
      <w:r w:rsidRPr="00E01E04">
        <w:rPr>
          <w:highlight w:val="yellow"/>
          <w:lang w:val="en-GB"/>
        </w:rPr>
        <w:t>&lt;</w:t>
      </w:r>
      <w:r w:rsidR="00C13C7E" w:rsidRPr="00E01E04">
        <w:rPr>
          <w:rFonts w:hint="cs"/>
          <w:highlight w:val="yellow"/>
          <w:cs/>
        </w:rPr>
        <w:t>บรรยาย</w:t>
      </w:r>
      <w:r w:rsidR="00C13C7E" w:rsidRPr="00CC6A85">
        <w:rPr>
          <w:highlight w:val="yellow"/>
          <w:cs/>
        </w:rPr>
        <w:t>เกริ่นนำ</w:t>
      </w:r>
      <w:r w:rsidR="00C13C7E" w:rsidRPr="00CC6A85">
        <w:rPr>
          <w:rFonts w:hint="cs"/>
          <w:highlight w:val="yellow"/>
          <w:cs/>
        </w:rPr>
        <w:t xml:space="preserve"> </w:t>
      </w:r>
      <w:r w:rsidR="00C13C7E" w:rsidRPr="00CC6A85">
        <w:rPr>
          <w:highlight w:val="yellow"/>
          <w:cs/>
        </w:rPr>
        <w:t xml:space="preserve">1 </w:t>
      </w:r>
      <w:r w:rsidR="00C13C7E" w:rsidRPr="00CC6A85">
        <w:rPr>
          <w:highlight w:val="yellow"/>
        </w:rPr>
        <w:t xml:space="preserve">paragraph </w:t>
      </w:r>
      <w:r w:rsidR="00C13C7E" w:rsidRPr="00CC6A85">
        <w:rPr>
          <w:highlight w:val="yellow"/>
          <w:cs/>
        </w:rPr>
        <w:t>เพื่อบอกว่าในบทนั้นจะเป็นเนื้อหาอะไรบ้า</w:t>
      </w:r>
      <w:r w:rsidR="00C13C7E" w:rsidRPr="00C13C7E">
        <w:rPr>
          <w:highlight w:val="yellow"/>
          <w:cs/>
        </w:rPr>
        <w:t>ง</w:t>
      </w:r>
      <w:r w:rsidR="00C13C7E" w:rsidRPr="00C13C7E">
        <w:rPr>
          <w:rFonts w:hint="cs"/>
          <w:highlight w:val="yellow"/>
          <w:cs/>
          <w:lang w:val="en-GB"/>
        </w:rPr>
        <w:t xml:space="preserve"> ซึ่ง</w:t>
      </w:r>
      <w:r w:rsidR="00014FA2" w:rsidRPr="00014FA2">
        <w:rPr>
          <w:highlight w:val="yellow"/>
          <w:cs/>
        </w:rPr>
        <w:t>ในการเขียนเนื้อหาของผลงานที่เกี่ยวข้องนั้น นับว่ามีความสำคัญอย่างยิ่งต่อการดำเนินโครงงานเนื่องจากเป็นส่วนที่แสดงถึงการสำรวจตรวจสอบหรือทบทวน ผลงาน รายงาน บทความ งานวิจัย และเอกสารต่างๆ ที่มีความสัมพันธ์ต่อโครงงานที่นำเสนอในอดีตอย่างละเอียดครบถ้วน เพื่อสื่อให้เห็นประเด็นปัญหาและแนวความคิดในการศึกษาอย่างชัดเจน นักศึกษาควรศึกษาค้นคว้าจากแหล่งข้อมูลต่างๆให้มากที่สุดเท่าที่สามารถทำได้ และควรกล่าวถึงผลงานที่เกี่ยวข้องไม่น้อยกว่า 2 ผลงาน</w:t>
      </w:r>
    </w:p>
    <w:p w14:paraId="65BA6293" w14:textId="77777777" w:rsidR="009D4090" w:rsidRPr="00EF1575" w:rsidRDefault="00014FA2" w:rsidP="00A7341F">
      <w:pPr>
        <w:rPr>
          <w:lang w:val="en-GB"/>
        </w:rPr>
      </w:pPr>
      <w:r>
        <w:rPr>
          <w:rFonts w:hint="cs"/>
          <w:highlight w:val="yellow"/>
          <w:cs/>
        </w:rPr>
        <w:tab/>
      </w:r>
      <w:r w:rsidRPr="00014FA2">
        <w:rPr>
          <w:highlight w:val="yellow"/>
          <w:cs/>
        </w:rPr>
        <w:t>นักศึกษาควรนำเอาทฤษฏีและข้อค้นพบจากผลงานต่างๆ มาทำการวิเคราะห์วิจารณ์ให้เห็นถึงความสัมพันธ์และเกี่ยวข้องกับปัญหาของโครงงานที่นำเสนอ ทั้งนี้ควรสรุปถึงลักษณะ วิธีการ ผลลัพธ์ข้อเด่น ข้อด้อย แต่มิใช่เป็นการคัดลอกบทคัดย่อของงานนั้นมา</w:t>
      </w:r>
      <w:r w:rsidR="009D4090" w:rsidRPr="00E01E04">
        <w:rPr>
          <w:rFonts w:hint="cs"/>
          <w:highlight w:val="yellow"/>
          <w:cs/>
        </w:rPr>
        <w:t>&gt;</w:t>
      </w:r>
    </w:p>
    <w:p w14:paraId="3A6493BE" w14:textId="77777777" w:rsidR="009D4090" w:rsidRDefault="009D4090" w:rsidP="00A7341F"/>
    <w:p w14:paraId="3F84C0E8" w14:textId="77777777" w:rsidR="003A0643" w:rsidRPr="00CD6D7B" w:rsidRDefault="00334961" w:rsidP="00A7341F">
      <w:pPr>
        <w:pStyle w:val="2"/>
      </w:pPr>
      <w:bookmarkStart w:id="16" w:name="_Toc320481919"/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</w:rPr>
        <w:t>ผลงาน</w:t>
      </w:r>
      <w:r>
        <w:rPr>
          <w:highlight w:val="yellow"/>
          <w:lang w:val="en-GB"/>
        </w:rPr>
        <w:t>&gt;</w:t>
      </w:r>
      <w:bookmarkEnd w:id="16"/>
    </w:p>
    <w:p w14:paraId="62E958CC" w14:textId="77777777" w:rsidR="00334961" w:rsidRPr="00EF1575" w:rsidRDefault="00334961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2D00861E" w14:textId="77777777" w:rsidR="009D4090" w:rsidRDefault="009D4090" w:rsidP="00A7341F"/>
    <w:p w14:paraId="0825F7FB" w14:textId="77777777" w:rsidR="00334961" w:rsidRPr="00CD6D7B" w:rsidRDefault="00334961" w:rsidP="00A7341F">
      <w:pPr>
        <w:pStyle w:val="2"/>
      </w:pPr>
      <w:bookmarkStart w:id="17" w:name="_Toc320481920"/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</w:rPr>
        <w:t>ผลงาน</w:t>
      </w:r>
      <w:r>
        <w:rPr>
          <w:highlight w:val="yellow"/>
          <w:lang w:val="en-GB"/>
        </w:rPr>
        <w:t>&gt;</w:t>
      </w:r>
      <w:bookmarkEnd w:id="17"/>
    </w:p>
    <w:p w14:paraId="33A70BCF" w14:textId="77777777" w:rsidR="00334961" w:rsidRPr="00EF1575" w:rsidRDefault="00334961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2A7CE3CF" w14:textId="77777777" w:rsidR="00334961" w:rsidRDefault="00334961" w:rsidP="00D04C14"/>
    <w:p w14:paraId="0C9A1F73" w14:textId="77777777" w:rsidR="008E727C" w:rsidRDefault="008E727C" w:rsidP="00D04C14"/>
    <w:p w14:paraId="0B070AF9" w14:textId="436766B3" w:rsidR="005A5F87" w:rsidRDefault="005A5F87" w:rsidP="00D04C14">
      <w:r>
        <w:rPr>
          <w:rFonts w:hint="cs"/>
          <w:cs/>
        </w:rPr>
        <w:t>หมายเหตุ</w:t>
      </w:r>
      <w:r>
        <w:t xml:space="preserve">: </w:t>
      </w:r>
      <w:r>
        <w:rPr>
          <w:rFonts w:hint="cs"/>
          <w:cs/>
        </w:rPr>
        <w:t>ถ้ามี ข้อดี ข้อเสีย ให้ใช้ตัวหนาที่หัวข้อเพื่อให้เห็นได้ชัดเจน ดังตัวอย่าง</w:t>
      </w:r>
    </w:p>
    <w:p w14:paraId="2E16C189" w14:textId="77777777" w:rsidR="005A5F87" w:rsidRPr="005A5F87" w:rsidRDefault="005A5F87" w:rsidP="00D04C14">
      <w:pPr>
        <w:rPr>
          <w:b/>
          <w:bCs/>
        </w:rPr>
      </w:pPr>
      <w:r>
        <w:rPr>
          <w:cs/>
        </w:rPr>
        <w:tab/>
      </w:r>
      <w:r w:rsidRPr="005A5F87">
        <w:rPr>
          <w:rFonts w:hint="cs"/>
          <w:b/>
          <w:bCs/>
          <w:cs/>
        </w:rPr>
        <w:t>ข้อดี</w:t>
      </w:r>
    </w:p>
    <w:p w14:paraId="12C5ED3B" w14:textId="77777777" w:rsidR="005A5F87" w:rsidRDefault="005A5F87" w:rsidP="005A5F87">
      <w:pPr>
        <w:pStyle w:val="1-0"/>
      </w:pPr>
      <w:r>
        <w:rPr>
          <w:rFonts w:hint="cs"/>
          <w:cs/>
        </w:rPr>
        <w:t>ข้อดีข้อแรก</w:t>
      </w:r>
    </w:p>
    <w:p w14:paraId="3139C2AF" w14:textId="77777777" w:rsidR="005A5F87" w:rsidRDefault="005A5F87" w:rsidP="005A5F87">
      <w:pPr>
        <w:pStyle w:val="1-0"/>
      </w:pPr>
      <w:r>
        <w:rPr>
          <w:rFonts w:hint="cs"/>
          <w:cs/>
        </w:rPr>
        <w:t>ข้อดีข้อที่สอง</w:t>
      </w:r>
    </w:p>
    <w:p w14:paraId="7CCA0687" w14:textId="77777777" w:rsidR="005A5F87" w:rsidRDefault="005A5F87" w:rsidP="005A5F87">
      <w:pPr>
        <w:pStyle w:val="1-0"/>
        <w:numPr>
          <w:ilvl w:val="0"/>
          <w:numId w:val="0"/>
        </w:numPr>
      </w:pPr>
    </w:p>
    <w:p w14:paraId="794D4826" w14:textId="0AF1E8E8" w:rsidR="005A5F87" w:rsidRPr="005A5F87" w:rsidRDefault="005A5F87" w:rsidP="005A5F87">
      <w:pPr>
        <w:pStyle w:val="1-0"/>
        <w:numPr>
          <w:ilvl w:val="0"/>
          <w:numId w:val="0"/>
        </w:numPr>
        <w:ind w:firstLine="717"/>
        <w:rPr>
          <w:b/>
          <w:bCs/>
        </w:rPr>
      </w:pPr>
      <w:r w:rsidRPr="005A5F87">
        <w:rPr>
          <w:rFonts w:hint="cs"/>
          <w:b/>
          <w:bCs/>
          <w:cs/>
        </w:rPr>
        <w:t>ข้อเสีย</w:t>
      </w:r>
    </w:p>
    <w:p w14:paraId="6E7CB058" w14:textId="77777777" w:rsidR="005A5F87" w:rsidRDefault="005A5F87" w:rsidP="005A5F87">
      <w:pPr>
        <w:pStyle w:val="1-0"/>
      </w:pPr>
      <w:r>
        <w:rPr>
          <w:rFonts w:hint="cs"/>
          <w:cs/>
        </w:rPr>
        <w:t>ข้อเสียข้อแรก</w:t>
      </w:r>
    </w:p>
    <w:p w14:paraId="143C4D59" w14:textId="115ABC41" w:rsidR="005A5F87" w:rsidRPr="005A5F87" w:rsidRDefault="005A5F87" w:rsidP="005A5F87">
      <w:pPr>
        <w:pStyle w:val="1-0"/>
        <w:sectPr w:rsidR="005A5F87" w:rsidRPr="005A5F87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cs/>
        </w:rPr>
        <w:t>ข้อเสียข้อที่สอง</w:t>
      </w:r>
    </w:p>
    <w:p w14:paraId="68701E4E" w14:textId="77777777" w:rsidR="00334961" w:rsidRDefault="00334961" w:rsidP="00544605">
      <w:pPr>
        <w:pStyle w:val="1"/>
        <w:numPr>
          <w:ilvl w:val="0"/>
          <w:numId w:val="13"/>
        </w:numPr>
      </w:pPr>
      <w:bookmarkStart w:id="18" w:name="_Toc320481921"/>
      <w:r>
        <w:rPr>
          <w:rFonts w:hint="cs"/>
          <w:cs/>
        </w:rPr>
        <w:lastRenderedPageBreak/>
        <w:t>ทฤษฎีและความรู้ที่เกี่ยวข้อง</w:t>
      </w:r>
      <w:bookmarkEnd w:id="18"/>
    </w:p>
    <w:p w14:paraId="30478169" w14:textId="77777777" w:rsidR="00334961" w:rsidRDefault="00334961" w:rsidP="00A7341F"/>
    <w:p w14:paraId="423C6246" w14:textId="2C068017" w:rsidR="00014FA2" w:rsidRPr="00014FA2" w:rsidRDefault="00334961" w:rsidP="00A7341F">
      <w:pPr>
        <w:rPr>
          <w:highlight w:val="yellow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="00C13C7E" w:rsidRPr="00E01E04">
        <w:rPr>
          <w:rFonts w:hint="cs"/>
          <w:highlight w:val="yellow"/>
          <w:cs/>
        </w:rPr>
        <w:t>บรรยาย</w:t>
      </w:r>
      <w:r w:rsidR="00C13C7E" w:rsidRPr="00CC6A85">
        <w:rPr>
          <w:highlight w:val="yellow"/>
          <w:cs/>
        </w:rPr>
        <w:t>เกริ่นนำ</w:t>
      </w:r>
      <w:r w:rsidR="00C13C7E" w:rsidRPr="00CC6A85">
        <w:rPr>
          <w:rFonts w:hint="cs"/>
          <w:highlight w:val="yellow"/>
          <w:cs/>
        </w:rPr>
        <w:t xml:space="preserve"> </w:t>
      </w:r>
      <w:r w:rsidR="00C13C7E" w:rsidRPr="00CC6A85">
        <w:rPr>
          <w:highlight w:val="yellow"/>
          <w:cs/>
        </w:rPr>
        <w:t xml:space="preserve">1 </w:t>
      </w:r>
      <w:r w:rsidR="00C13C7E" w:rsidRPr="00CC6A85">
        <w:rPr>
          <w:highlight w:val="yellow"/>
        </w:rPr>
        <w:t xml:space="preserve">paragraph </w:t>
      </w:r>
      <w:r w:rsidR="00C13C7E" w:rsidRPr="00CC6A85">
        <w:rPr>
          <w:highlight w:val="yellow"/>
          <w:cs/>
        </w:rPr>
        <w:t>เพื่อบอกว่าในบทนั้นจะเป็นเนื้อหาอะไรบ้า</w:t>
      </w:r>
      <w:r w:rsidR="00C13C7E" w:rsidRPr="00C13C7E">
        <w:rPr>
          <w:highlight w:val="yellow"/>
          <w:cs/>
        </w:rPr>
        <w:t>ง</w:t>
      </w:r>
      <w:r w:rsidR="00C13C7E" w:rsidRPr="00C13C7E">
        <w:rPr>
          <w:rFonts w:hint="cs"/>
          <w:highlight w:val="yellow"/>
          <w:cs/>
          <w:lang w:val="en-GB"/>
        </w:rPr>
        <w:t xml:space="preserve"> </w:t>
      </w:r>
      <w:r w:rsidR="00C13C7E">
        <w:rPr>
          <w:rFonts w:hint="cs"/>
          <w:highlight w:val="yellow"/>
          <w:cs/>
        </w:rPr>
        <w:t xml:space="preserve">ซึ่งบทที่ </w:t>
      </w:r>
      <w:r w:rsidR="00C13C7E">
        <w:rPr>
          <w:highlight w:val="yellow"/>
        </w:rPr>
        <w:t xml:space="preserve">3 </w:t>
      </w:r>
      <w:r w:rsidR="00C13C7E">
        <w:rPr>
          <w:rFonts w:hint="cs"/>
          <w:highlight w:val="yellow"/>
          <w:cs/>
        </w:rPr>
        <w:t>นี้จะ</w:t>
      </w:r>
      <w:r w:rsidR="00014FA2" w:rsidRPr="00014FA2">
        <w:rPr>
          <w:highlight w:val="yellow"/>
          <w:cs/>
        </w:rPr>
        <w:t>กล่าวถึงทฤษฎีและความรู้ที่มีความสัมพันธ์อันสำคัญต่อโครงงานหรือมีความจำเป็นต้องใช้ในโครงงาน ซึ่งอาจจะมีได้หลายหัวข้อเรื่อง</w:t>
      </w:r>
      <w:r w:rsidR="00014FA2" w:rsidRPr="00014FA2">
        <w:rPr>
          <w:rFonts w:hint="cs"/>
          <w:highlight w:val="yellow"/>
          <w:cs/>
        </w:rPr>
        <w:t xml:space="preserve"> </w:t>
      </w:r>
      <w:r w:rsidR="00014FA2" w:rsidRPr="00014FA2">
        <w:rPr>
          <w:highlight w:val="yellow"/>
          <w:cs/>
        </w:rPr>
        <w:t>ทั้งนี้ ทฤษฎีและความรู้ที่เกี่ยวข้องนั้นจะต้องไม่ใช่เป็นการกล่าวถึงลักษณะหรือวิธีการใช้งานระบบปฏิบัติการ ตัวแปรภาษา โปรแกรมซอฟต์แวร์ เครื่องมือที่ใช้ในการทำโครงงาน หรือ ความรู้ที่ในปัจจุบันถือว่าเป็นพื้นฐานทั่วๆ ไปทางคอมพิวเตอร์ เช่น เครือข่ายอินเตอร์เน็ต</w:t>
      </w:r>
      <w:r w:rsidR="00014FA2" w:rsidRPr="00014FA2">
        <w:rPr>
          <w:highlight w:val="yellow"/>
        </w:rPr>
        <w:t xml:space="preserve">, HTML, Web Browser, Multimedia </w:t>
      </w:r>
      <w:r w:rsidR="00014FA2" w:rsidRPr="00014FA2">
        <w:rPr>
          <w:highlight w:val="yellow"/>
          <w:cs/>
        </w:rPr>
        <w:t>เป็นต้น</w:t>
      </w:r>
    </w:p>
    <w:p w14:paraId="2192FC10" w14:textId="77777777" w:rsidR="00014FA2" w:rsidRPr="00014FA2" w:rsidRDefault="00014FA2" w:rsidP="00A7341F">
      <w:pPr>
        <w:rPr>
          <w:highlight w:val="yellow"/>
        </w:rPr>
      </w:pPr>
    </w:p>
    <w:p w14:paraId="1EDCA31E" w14:textId="77777777" w:rsidR="00334961" w:rsidRPr="00014FA2" w:rsidRDefault="00014FA2" w:rsidP="00A7341F">
      <w:pPr>
        <w:rPr>
          <w:highlight w:val="yellow"/>
        </w:rPr>
      </w:pPr>
      <w:r w:rsidRPr="00014FA2">
        <w:rPr>
          <w:rFonts w:hint="cs"/>
          <w:highlight w:val="yellow"/>
          <w:cs/>
        </w:rPr>
        <w:tab/>
      </w:r>
      <w:r w:rsidRPr="00014FA2">
        <w:rPr>
          <w:highlight w:val="yellow"/>
          <w:cs/>
        </w:rPr>
        <w:t>ทั้งนี้ ในเอกสารข้อเสนอโครงงานอาจจะยังไม่สามารถครอบคลุมในสิ่งต่างๆ ที่เกี่ยวข้องในการดำเนินโครงงานได้ทั้งหมด อย่างไรก็ตาม เนื้อหาในส่วนนี้จะต้องมีอยู่อย่างครบถ้วนในเอกสารปริญญานิพนธ์ฉบับสมบูรณ์ซึ่งนักศึกษาจะต้องจัดทำในขั้นตอนต่อๆ ไป</w:t>
      </w:r>
      <w:r w:rsidR="00334961" w:rsidRPr="00E01E04">
        <w:rPr>
          <w:rFonts w:hint="cs"/>
          <w:highlight w:val="yellow"/>
          <w:cs/>
        </w:rPr>
        <w:t>&gt;</w:t>
      </w:r>
    </w:p>
    <w:p w14:paraId="116A7D4F" w14:textId="77777777" w:rsidR="00334961" w:rsidRDefault="00334961" w:rsidP="00A7341F"/>
    <w:p w14:paraId="3D55F726" w14:textId="77777777" w:rsidR="00334961" w:rsidRPr="00CD6D7B" w:rsidRDefault="00334961" w:rsidP="00A7341F">
      <w:pPr>
        <w:pStyle w:val="2"/>
      </w:pPr>
      <w:bookmarkStart w:id="19" w:name="_Toc320481922"/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</w:rPr>
        <w:t>ทฤษฎี</w:t>
      </w:r>
      <w:r>
        <w:rPr>
          <w:highlight w:val="yellow"/>
          <w:lang w:val="en-GB"/>
        </w:rPr>
        <w:t>&gt;</w:t>
      </w:r>
      <w:bookmarkEnd w:id="19"/>
    </w:p>
    <w:p w14:paraId="25F7302B" w14:textId="77777777" w:rsidR="00334961" w:rsidRPr="00EF1575" w:rsidRDefault="00334961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16FFA06A" w14:textId="77777777" w:rsidR="009D43F6" w:rsidRDefault="009D43F6" w:rsidP="00A7341F"/>
    <w:p w14:paraId="67B9BE39" w14:textId="77777777" w:rsidR="00334961" w:rsidRPr="00CD6D7B" w:rsidRDefault="00334961" w:rsidP="00A7341F">
      <w:pPr>
        <w:pStyle w:val="2"/>
      </w:pPr>
      <w:bookmarkStart w:id="20" w:name="_Toc320481923"/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</w:rPr>
        <w:t>ทฤษฎี</w:t>
      </w:r>
      <w:r>
        <w:rPr>
          <w:highlight w:val="yellow"/>
          <w:lang w:val="en-GB"/>
        </w:rPr>
        <w:t>&gt;</w:t>
      </w:r>
      <w:bookmarkEnd w:id="20"/>
    </w:p>
    <w:p w14:paraId="5BC387FE" w14:textId="77777777" w:rsidR="00334961" w:rsidRPr="00EF1575" w:rsidRDefault="00334961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E01E04">
        <w:rPr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E01E04">
        <w:rPr>
          <w:rFonts w:hint="cs"/>
          <w:highlight w:val="yellow"/>
          <w:cs/>
        </w:rPr>
        <w:t>&gt;</w:t>
      </w:r>
    </w:p>
    <w:p w14:paraId="7744FBB4" w14:textId="77777777" w:rsidR="008E727C" w:rsidRDefault="008E727C" w:rsidP="00A7341F"/>
    <w:p w14:paraId="2C791FD4" w14:textId="77777777" w:rsidR="00BC29D1" w:rsidRDefault="00BC29D1" w:rsidP="00A7341F">
      <w:pPr>
        <w:rPr>
          <w:cs/>
        </w:rPr>
        <w:sectPr w:rsidR="00BC29D1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DC6D02C" w14:textId="77777777" w:rsidR="00014FA2" w:rsidRDefault="00014FA2" w:rsidP="00544605">
      <w:pPr>
        <w:pStyle w:val="1"/>
        <w:numPr>
          <w:ilvl w:val="0"/>
          <w:numId w:val="13"/>
        </w:numPr>
      </w:pPr>
      <w:bookmarkStart w:id="21" w:name="_Toc320481924"/>
      <w:r>
        <w:rPr>
          <w:rFonts w:hint="cs"/>
          <w:cs/>
        </w:rPr>
        <w:lastRenderedPageBreak/>
        <w:t>ขั้นตอนและแผนการดำเนินงาน</w:t>
      </w:r>
      <w:bookmarkEnd w:id="21"/>
    </w:p>
    <w:p w14:paraId="0F2CFEC1" w14:textId="77777777" w:rsidR="00014FA2" w:rsidRDefault="00014FA2" w:rsidP="00A7341F"/>
    <w:p w14:paraId="08E96A7B" w14:textId="70E7B4A8" w:rsidR="00CC6A85" w:rsidRDefault="00014FA2" w:rsidP="00CC6A85"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="00CC6A85" w:rsidRPr="00CC6A85">
        <w:rPr>
          <w:highlight w:val="yellow"/>
          <w:cs/>
        </w:rPr>
        <w:t>เกริ่นนำ</w:t>
      </w:r>
      <w:r w:rsidR="00CC6A85" w:rsidRPr="00CC6A85">
        <w:rPr>
          <w:rFonts w:hint="cs"/>
          <w:highlight w:val="yellow"/>
          <w:cs/>
        </w:rPr>
        <w:t xml:space="preserve"> </w:t>
      </w:r>
      <w:r w:rsidR="00CC6A85" w:rsidRPr="00CC6A85">
        <w:rPr>
          <w:highlight w:val="yellow"/>
          <w:cs/>
        </w:rPr>
        <w:t xml:space="preserve">1 </w:t>
      </w:r>
      <w:r w:rsidR="00CC6A85" w:rsidRPr="00CC6A85">
        <w:rPr>
          <w:highlight w:val="yellow"/>
        </w:rPr>
        <w:t xml:space="preserve">paragraph </w:t>
      </w:r>
      <w:r w:rsidR="00CC6A85" w:rsidRPr="00CC6A85">
        <w:rPr>
          <w:highlight w:val="yellow"/>
          <w:cs/>
        </w:rPr>
        <w:t>เพื่อบอกว่าในบทนั้นจะเป็นเนื้อหาอะไรบ้าง</w:t>
      </w:r>
      <w:r w:rsidR="00CC6A85" w:rsidRPr="00CC6A85">
        <w:rPr>
          <w:highlight w:val="yellow"/>
        </w:rPr>
        <w:t>………………………………………………………</w:t>
      </w:r>
    </w:p>
    <w:p w14:paraId="4C35F2A0" w14:textId="63E8B864" w:rsidR="00014FA2" w:rsidRPr="00EF1575" w:rsidRDefault="00014FA2" w:rsidP="00CC6A85">
      <w:pPr>
        <w:rPr>
          <w:lang w:val="en-GB"/>
        </w:rPr>
      </w:pPr>
      <w:r w:rsidRPr="00E01E04">
        <w:rPr>
          <w:highlight w:val="yellow"/>
        </w:rPr>
        <w:t>………………………………………………</w:t>
      </w:r>
      <w:r w:rsidR="00CC6A85">
        <w:rPr>
          <w:highlight w:val="yellow"/>
        </w:rPr>
        <w:t>…………………………………………………………………………………………………..</w:t>
      </w:r>
      <w:r w:rsidRPr="00E01E04">
        <w:rPr>
          <w:highlight w:val="yellow"/>
        </w:rPr>
        <w:t>………………..</w:t>
      </w:r>
      <w:r w:rsidRPr="00E01E04">
        <w:rPr>
          <w:rFonts w:hint="cs"/>
          <w:highlight w:val="yellow"/>
          <w:cs/>
        </w:rPr>
        <w:t>&gt;</w:t>
      </w:r>
    </w:p>
    <w:p w14:paraId="4CA9CD06" w14:textId="77777777" w:rsidR="00014FA2" w:rsidRDefault="00014FA2" w:rsidP="00A7341F"/>
    <w:p w14:paraId="292B4469" w14:textId="77777777" w:rsidR="00014FA2" w:rsidRPr="00A8536C" w:rsidRDefault="00014FA2" w:rsidP="00043F03">
      <w:pPr>
        <w:pStyle w:val="2"/>
      </w:pPr>
      <w:bookmarkStart w:id="22" w:name="_Toc320481925"/>
      <w:r w:rsidRPr="00A8536C">
        <w:rPr>
          <w:highlight w:val="yellow"/>
        </w:rPr>
        <w:t>&lt;</w:t>
      </w:r>
      <w:r w:rsidRPr="00A8536C">
        <w:rPr>
          <w:rFonts w:hint="cs"/>
          <w:highlight w:val="yellow"/>
          <w:cs/>
        </w:rPr>
        <w:t>ขั้นตอนการดำเนินงาน</w:t>
      </w:r>
      <w:r w:rsidRPr="00A8536C">
        <w:rPr>
          <w:highlight w:val="yellow"/>
        </w:rPr>
        <w:t>&gt;</w:t>
      </w:r>
      <w:bookmarkEnd w:id="22"/>
    </w:p>
    <w:p w14:paraId="7BEC32D4" w14:textId="77777777" w:rsidR="00014FA2" w:rsidRPr="00EF1575" w:rsidRDefault="00014FA2" w:rsidP="00A7341F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014FA2">
        <w:rPr>
          <w:highlight w:val="yellow"/>
          <w:cs/>
        </w:rPr>
        <w:t>ให้กล่าวถึงขั้นตอนการดำเนินงานแต่ละขั้นตอน ภายหลังการสอบข้อเสนอโครงงานจนถึงการสอบนำเสนอโครงงานที่เสร็จสมบูรณ์</w:t>
      </w:r>
      <w:r w:rsidRPr="00E01E04">
        <w:rPr>
          <w:rFonts w:hint="cs"/>
          <w:highlight w:val="yellow"/>
          <w:cs/>
        </w:rPr>
        <w:t>&gt;</w:t>
      </w:r>
    </w:p>
    <w:p w14:paraId="2F66E22F" w14:textId="77777777" w:rsidR="00014FA2" w:rsidRDefault="00014FA2" w:rsidP="00A7341F"/>
    <w:p w14:paraId="18FFDF99" w14:textId="77777777" w:rsidR="00014FA2" w:rsidRPr="00CD6D7B" w:rsidRDefault="00014FA2" w:rsidP="00A7341F">
      <w:pPr>
        <w:pStyle w:val="2"/>
      </w:pPr>
      <w:bookmarkStart w:id="23" w:name="_Toc320481926"/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</w:rPr>
        <w:t>แผนการดำเนินงาน</w:t>
      </w:r>
      <w:r>
        <w:rPr>
          <w:highlight w:val="yellow"/>
          <w:lang w:val="en-GB"/>
        </w:rPr>
        <w:t>&gt;</w:t>
      </w:r>
      <w:bookmarkEnd w:id="23"/>
    </w:p>
    <w:p w14:paraId="2B319EBD" w14:textId="77777777" w:rsidR="00014FA2" w:rsidRDefault="00014FA2" w:rsidP="00A7341F"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>
        <w:rPr>
          <w:rFonts w:hint="cs"/>
          <w:highlight w:val="yellow"/>
          <w:cs/>
          <w:lang w:val="en-GB"/>
        </w:rPr>
        <w:t>ให้แสดง</w:t>
      </w:r>
      <w:r w:rsidRPr="00014FA2">
        <w:rPr>
          <w:highlight w:val="yellow"/>
          <w:cs/>
        </w:rPr>
        <w:t>ตารางระบุระยะเวลาในการดำเนินงานในแต่ละขั้นตอนให้ชัดเจน</w:t>
      </w:r>
      <w:r w:rsidRPr="00E01E04">
        <w:rPr>
          <w:rFonts w:hint="cs"/>
          <w:highlight w:val="yellow"/>
          <w:cs/>
        </w:rPr>
        <w:t>&gt;</w:t>
      </w:r>
    </w:p>
    <w:p w14:paraId="29A38E4E" w14:textId="77777777" w:rsidR="008E727C" w:rsidRDefault="008E727C" w:rsidP="00A7341F"/>
    <w:p w14:paraId="0297116B" w14:textId="77777777" w:rsidR="00E20BE9" w:rsidRDefault="00A17A45" w:rsidP="00A17A45">
      <w:pPr>
        <w:pStyle w:val="a3"/>
      </w:pPr>
      <w:bookmarkStart w:id="24" w:name="_Toc318359863"/>
      <w:bookmarkStart w:id="25" w:name="_Toc318360496"/>
      <w:bookmarkStart w:id="26" w:name="_Toc320481271"/>
      <w:r w:rsidRPr="0089316A">
        <w:rPr>
          <w:cs/>
        </w:rPr>
        <w:t xml:space="preserve">ตารางที่ </w:t>
      </w:r>
      <w:fldSimple w:instr=" STYLEREF 1 \s ">
        <w:r w:rsidR="0050579C">
          <w:rPr>
            <w:noProof/>
          </w:rPr>
          <w:t>4</w:t>
        </w:r>
      </w:fldSimple>
      <w:r w:rsidR="00363892">
        <w:rPr>
          <w:cs/>
        </w:rPr>
        <w:t>.</w:t>
      </w:r>
      <w:fldSimple w:instr=" SEQ ตารางที่ \* ARABIC \s 1 ">
        <w:r w:rsidR="0050579C">
          <w:rPr>
            <w:noProof/>
          </w:rPr>
          <w:t>1</w:t>
        </w:r>
      </w:fldSimple>
      <w:r>
        <w:rPr>
          <w:rFonts w:hint="cs"/>
          <w:cs/>
        </w:rPr>
        <w:t xml:space="preserve"> </w:t>
      </w:r>
      <w:r w:rsidR="0089316A" w:rsidRPr="0089316A">
        <w:rPr>
          <w:highlight w:val="yellow"/>
        </w:rPr>
        <w:t>&lt;</w:t>
      </w:r>
      <w:r w:rsidRPr="0089316A">
        <w:rPr>
          <w:rFonts w:hint="cs"/>
          <w:highlight w:val="yellow"/>
          <w:cs/>
        </w:rPr>
        <w:t>ตัวอย่างตาราง</w:t>
      </w:r>
      <w:bookmarkEnd w:id="24"/>
      <w:r w:rsidR="0089316A" w:rsidRPr="0089316A">
        <w:rPr>
          <w:highlight w:val="yellow"/>
        </w:rPr>
        <w:t>&gt;</w:t>
      </w:r>
      <w:bookmarkEnd w:id="25"/>
      <w:bookmarkEnd w:id="26"/>
    </w:p>
    <w:p w14:paraId="7883E97E" w14:textId="77777777" w:rsidR="0089316A" w:rsidRPr="0089316A" w:rsidRDefault="0089316A" w:rsidP="008931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7"/>
        <w:gridCol w:w="3007"/>
      </w:tblGrid>
      <w:tr w:rsidR="00A17A45" w:rsidRPr="006A40D3" w14:paraId="0084944C" w14:textId="77777777" w:rsidTr="004165BC">
        <w:tc>
          <w:tcPr>
            <w:tcW w:w="3081" w:type="dxa"/>
            <w:shd w:val="clear" w:color="auto" w:fill="B8CCE4"/>
          </w:tcPr>
          <w:p w14:paraId="77A18CBF" w14:textId="77777777" w:rsidR="00A17A45" w:rsidRPr="006A40D3" w:rsidRDefault="00A17A45" w:rsidP="006A40D3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B8CCE4"/>
          </w:tcPr>
          <w:p w14:paraId="0BA1639E" w14:textId="77777777" w:rsidR="00A17A45" w:rsidRPr="006A40D3" w:rsidRDefault="00A17A45" w:rsidP="006A40D3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B8CCE4"/>
          </w:tcPr>
          <w:p w14:paraId="49774AFC" w14:textId="77777777" w:rsidR="00A17A45" w:rsidRPr="006A40D3" w:rsidRDefault="00A17A45" w:rsidP="006A40D3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A17A45" w:rsidRPr="006A40D3" w14:paraId="7CA6878D" w14:textId="77777777" w:rsidTr="006A40D3">
        <w:tc>
          <w:tcPr>
            <w:tcW w:w="3081" w:type="dxa"/>
            <w:shd w:val="clear" w:color="auto" w:fill="auto"/>
          </w:tcPr>
          <w:p w14:paraId="7939C68D" w14:textId="77777777" w:rsidR="00A17A45" w:rsidRPr="006A40D3" w:rsidRDefault="00A17A45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3883101A" w14:textId="77777777" w:rsidR="00A17A45" w:rsidRPr="006A40D3" w:rsidRDefault="00A17A45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170D84A6" w14:textId="77777777" w:rsidR="00A17A45" w:rsidRPr="006A40D3" w:rsidRDefault="00A17A45" w:rsidP="006A40D3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89316A" w:rsidRPr="006A40D3" w14:paraId="5C4E84C3" w14:textId="77777777" w:rsidTr="006A40D3">
        <w:tc>
          <w:tcPr>
            <w:tcW w:w="3081" w:type="dxa"/>
            <w:shd w:val="clear" w:color="auto" w:fill="auto"/>
          </w:tcPr>
          <w:p w14:paraId="1BAB35B8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12389350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1F7811C5" w14:textId="77777777" w:rsidR="0089316A" w:rsidRPr="006A40D3" w:rsidRDefault="0089316A" w:rsidP="006A40D3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89316A" w:rsidRPr="006A40D3" w14:paraId="73DCF7F7" w14:textId="77777777" w:rsidTr="006A40D3">
        <w:tc>
          <w:tcPr>
            <w:tcW w:w="3081" w:type="dxa"/>
            <w:shd w:val="clear" w:color="auto" w:fill="auto"/>
          </w:tcPr>
          <w:p w14:paraId="4B4810A5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26B361AF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4AB744F3" w14:textId="77777777" w:rsidR="0089316A" w:rsidRPr="006A40D3" w:rsidRDefault="0089316A" w:rsidP="006A40D3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89316A" w:rsidRPr="006A40D3" w14:paraId="75102252" w14:textId="77777777" w:rsidTr="006A40D3">
        <w:tc>
          <w:tcPr>
            <w:tcW w:w="3081" w:type="dxa"/>
            <w:shd w:val="clear" w:color="auto" w:fill="auto"/>
          </w:tcPr>
          <w:p w14:paraId="7F21A8D3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4956AEA6" w14:textId="77777777" w:rsidR="0089316A" w:rsidRPr="006A40D3" w:rsidRDefault="0089316A" w:rsidP="006A40D3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1D76E3DC" w14:textId="77777777" w:rsidR="0089316A" w:rsidRPr="006A40D3" w:rsidRDefault="0089316A" w:rsidP="006A40D3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</w:tbl>
    <w:p w14:paraId="608EB898" w14:textId="77777777" w:rsidR="00D04C14" w:rsidRDefault="00D04C14" w:rsidP="00A7341F">
      <w:pPr>
        <w:rPr>
          <w:lang w:val="en-GB"/>
        </w:rPr>
      </w:pPr>
    </w:p>
    <w:p w14:paraId="3870B33E" w14:textId="77777777" w:rsidR="00D035B1" w:rsidRDefault="00D035B1" w:rsidP="00D035B1">
      <w:pPr>
        <w:rPr>
          <w:lang w:val="en-GB"/>
        </w:rPr>
      </w:pPr>
    </w:p>
    <w:p w14:paraId="0E47A144" w14:textId="1A3BA5D0" w:rsidR="00D035B1" w:rsidRPr="00D035B1" w:rsidRDefault="00D035B1" w:rsidP="00D035B1">
      <w:pPr>
        <w:jc w:val="left"/>
        <w:rPr>
          <w:cs/>
        </w:rPr>
      </w:pPr>
      <w:r>
        <w:rPr>
          <w:rFonts w:hint="cs"/>
          <w:cs/>
          <w:lang w:val="en-GB"/>
        </w:rPr>
        <w:t>หมายเหตุ</w:t>
      </w:r>
      <w:r>
        <w:t xml:space="preserve">: </w:t>
      </w:r>
      <w:r>
        <w:rPr>
          <w:rFonts w:hint="cs"/>
          <w:cs/>
        </w:rPr>
        <w:t xml:space="preserve">ลำดับที่ของตารางจะตามบทนั้น ๆ เช่น ตารางที่ </w:t>
      </w:r>
      <w:r>
        <w:t xml:space="preserve">1 </w:t>
      </w:r>
      <w:r>
        <w:rPr>
          <w:rFonts w:hint="cs"/>
          <w:cs/>
        </w:rPr>
        <w:t xml:space="preserve">ของบทที่ </w:t>
      </w:r>
      <w:r>
        <w:t xml:space="preserve">4 </w:t>
      </w:r>
      <w:r>
        <w:rPr>
          <w:rFonts w:hint="cs"/>
          <w:cs/>
        </w:rPr>
        <w:t xml:space="preserve">ก็จะเป็นตารางที่ </w:t>
      </w:r>
      <w:r>
        <w:t xml:space="preserve">4.1 </w:t>
      </w:r>
      <w:r>
        <w:rPr>
          <w:rFonts w:hint="cs"/>
          <w:cs/>
        </w:rPr>
        <w:t xml:space="preserve">ส่วนตารางที่ </w:t>
      </w:r>
      <w:r>
        <w:t xml:space="preserve">1 </w:t>
      </w:r>
      <w:r>
        <w:rPr>
          <w:rFonts w:hint="cs"/>
          <w:cs/>
        </w:rPr>
        <w:t xml:space="preserve">ของบทที่ </w:t>
      </w:r>
      <w:r>
        <w:t xml:space="preserve">5 </w:t>
      </w:r>
      <w:r>
        <w:rPr>
          <w:rFonts w:hint="cs"/>
          <w:cs/>
        </w:rPr>
        <w:t xml:space="preserve">ก็จะเป็น ตารางที่ </w:t>
      </w:r>
      <w:r>
        <w:t xml:space="preserve">5.1 </w:t>
      </w:r>
      <w:r>
        <w:rPr>
          <w:rFonts w:hint="cs"/>
          <w:cs/>
        </w:rPr>
        <w:t xml:space="preserve">คือเมื่อขึ้นบทใหม่ลำดับตารางจะเริ่มที่ </w:t>
      </w:r>
      <w:r>
        <w:t xml:space="preserve">.1 </w:t>
      </w:r>
      <w:r>
        <w:rPr>
          <w:rFonts w:hint="cs"/>
          <w:cs/>
        </w:rPr>
        <w:t>ใหม่ และไล่ลำดับไปเรื่อย ๆ</w:t>
      </w:r>
    </w:p>
    <w:p w14:paraId="070194DC" w14:textId="161DD1C2" w:rsidR="00D035B1" w:rsidRPr="00D035B1" w:rsidRDefault="00D035B1" w:rsidP="00D035B1">
      <w:pPr>
        <w:tabs>
          <w:tab w:val="center" w:pos="4514"/>
        </w:tabs>
        <w:rPr>
          <w:cs/>
          <w:lang w:val="en-GB"/>
        </w:rPr>
        <w:sectPr w:rsidR="00D035B1" w:rsidRPr="00D035B1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cs/>
          <w:lang w:val="en-GB"/>
        </w:rPr>
        <w:tab/>
      </w:r>
    </w:p>
    <w:p w14:paraId="62B87324" w14:textId="77777777" w:rsidR="00012718" w:rsidRDefault="00012718" w:rsidP="00544605">
      <w:pPr>
        <w:pStyle w:val="1"/>
        <w:numPr>
          <w:ilvl w:val="0"/>
          <w:numId w:val="13"/>
        </w:numPr>
      </w:pPr>
      <w:bookmarkStart w:id="27" w:name="_Toc320481927"/>
      <w:r w:rsidRPr="00012718">
        <w:rPr>
          <w:cs/>
        </w:rPr>
        <w:lastRenderedPageBreak/>
        <w:t>การวิเคราะห์และออกแบบระบบ</w:t>
      </w:r>
      <w:bookmarkEnd w:id="27"/>
    </w:p>
    <w:p w14:paraId="59262742" w14:textId="77777777" w:rsidR="00012718" w:rsidRDefault="00012718" w:rsidP="00012718"/>
    <w:p w14:paraId="27BD007F" w14:textId="7705A763" w:rsidR="00012718" w:rsidRPr="00EF1575" w:rsidRDefault="00012718" w:rsidP="00012718">
      <w:pPr>
        <w:rPr>
          <w:lang w:val="en-GB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="00C13C7E" w:rsidRPr="00E01E04">
        <w:rPr>
          <w:rFonts w:hint="cs"/>
          <w:highlight w:val="yellow"/>
          <w:cs/>
        </w:rPr>
        <w:t>บรรยาย</w:t>
      </w:r>
      <w:r w:rsidR="00C13C7E" w:rsidRPr="00CC6A85">
        <w:rPr>
          <w:highlight w:val="yellow"/>
          <w:cs/>
        </w:rPr>
        <w:t>เกริ่นนำ</w:t>
      </w:r>
      <w:r w:rsidR="00C13C7E" w:rsidRPr="00CC6A85">
        <w:rPr>
          <w:rFonts w:hint="cs"/>
          <w:highlight w:val="yellow"/>
          <w:cs/>
        </w:rPr>
        <w:t xml:space="preserve"> </w:t>
      </w:r>
      <w:r w:rsidR="00C13C7E" w:rsidRPr="00CC6A85">
        <w:rPr>
          <w:highlight w:val="yellow"/>
          <w:cs/>
        </w:rPr>
        <w:t xml:space="preserve">1 </w:t>
      </w:r>
      <w:r w:rsidR="00C13C7E" w:rsidRPr="00CC6A85">
        <w:rPr>
          <w:highlight w:val="yellow"/>
        </w:rPr>
        <w:t xml:space="preserve">paragraph </w:t>
      </w:r>
      <w:r w:rsidR="00C13C7E" w:rsidRPr="00CC6A85">
        <w:rPr>
          <w:highlight w:val="yellow"/>
          <w:cs/>
        </w:rPr>
        <w:t>เพื่อบอกว่าในบทนั้นจะเป็นเนื้อหาอะไรบ้า</w:t>
      </w:r>
      <w:r w:rsidR="00C13C7E" w:rsidRPr="00C13C7E">
        <w:rPr>
          <w:highlight w:val="yellow"/>
          <w:cs/>
        </w:rPr>
        <w:t>ง</w:t>
      </w:r>
      <w:r w:rsidR="00C13C7E" w:rsidRPr="00C13C7E">
        <w:rPr>
          <w:rFonts w:hint="cs"/>
          <w:highlight w:val="yellow"/>
          <w:cs/>
          <w:lang w:val="en-GB"/>
        </w:rPr>
        <w:t xml:space="preserve"> </w:t>
      </w:r>
      <w:r w:rsidR="00C13C7E">
        <w:rPr>
          <w:rFonts w:hint="cs"/>
          <w:highlight w:val="yellow"/>
          <w:cs/>
          <w:lang w:val="en-GB"/>
        </w:rPr>
        <w:t xml:space="preserve">โดยบทที่ </w:t>
      </w:r>
      <w:r w:rsidR="00C13C7E">
        <w:rPr>
          <w:highlight w:val="yellow"/>
        </w:rPr>
        <w:t xml:space="preserve">5 </w:t>
      </w:r>
      <w:r w:rsidR="00C13C7E">
        <w:rPr>
          <w:rFonts w:hint="cs"/>
          <w:highlight w:val="yellow"/>
          <w:cs/>
        </w:rPr>
        <w:t xml:space="preserve">นี้ </w:t>
      </w:r>
      <w:r>
        <w:rPr>
          <w:highlight w:val="yellow"/>
          <w:cs/>
        </w:rPr>
        <w:t>ให้เสนอ</w:t>
      </w:r>
      <w:r w:rsidRPr="00014FA2">
        <w:rPr>
          <w:highlight w:val="yellow"/>
          <w:cs/>
        </w:rPr>
        <w:t>การ</w:t>
      </w:r>
      <w:r>
        <w:rPr>
          <w:rFonts w:hint="cs"/>
          <w:highlight w:val="yellow"/>
          <w:cs/>
        </w:rPr>
        <w:t>วิเคราะห์</w:t>
      </w:r>
      <w:r w:rsidRPr="00014FA2">
        <w:rPr>
          <w:highlight w:val="yellow"/>
          <w:cs/>
        </w:rPr>
        <w:t>และการออกแบบระบบงาน โครงสร้างของระบบ การเชื่อมต่ออุปกรณ์รวมถึงแพลตฟอร์มต่างๆ ที่ใช้ โดยควรมีรูปภาพ หรือแผนภาพ พร้อมคำอธิบายประกอบเพื่อเสริมความชัดเจนด้วย</w:t>
      </w:r>
      <w:r w:rsidRPr="00E01E04">
        <w:rPr>
          <w:rFonts w:hint="cs"/>
          <w:highlight w:val="yellow"/>
          <w:cs/>
        </w:rPr>
        <w:t>&gt;</w:t>
      </w:r>
    </w:p>
    <w:p w14:paraId="18C8C2BC" w14:textId="77777777" w:rsidR="00087B53" w:rsidRDefault="00087B53" w:rsidP="00087B53"/>
    <w:p w14:paraId="68E35B6B" w14:textId="77777777" w:rsidR="00A17A45" w:rsidRDefault="00A17A45" w:rsidP="00A17A45"/>
    <w:p w14:paraId="75370FC1" w14:textId="77777777" w:rsidR="00A17A45" w:rsidRDefault="00A17A45" w:rsidP="00A17A45"/>
    <w:p w14:paraId="5C6450EE" w14:textId="77777777" w:rsidR="00A17A45" w:rsidRDefault="00A17A45" w:rsidP="00A17A45"/>
    <w:p w14:paraId="0F819102" w14:textId="77777777" w:rsidR="00012718" w:rsidRDefault="00A01EAC" w:rsidP="00A17A4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9998AE0" wp14:editId="527194EE">
                <wp:extent cx="876300" cy="923925"/>
                <wp:effectExtent l="7620" t="11430" r="78105" b="8382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23925"/>
                        </a:xfrm>
                        <a:prstGeom prst="can">
                          <a:avLst>
                            <a:gd name="adj" fmla="val 263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188ED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3" o:spid="_x0000_s1026" type="#_x0000_t22" style="width:69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">
                <v:shadow on="t" opacity=".5" offset="6pt,6pt"/>
                <w10:anchorlock/>
              </v:shape>
            </w:pict>
          </mc:Fallback>
        </mc:AlternateContent>
      </w:r>
    </w:p>
    <w:p w14:paraId="78A4A555" w14:textId="77777777" w:rsidR="00A17A45" w:rsidRDefault="00A17A45" w:rsidP="00A17A45">
      <w:pPr>
        <w:pStyle w:val="a3"/>
      </w:pPr>
    </w:p>
    <w:p w14:paraId="5F67A324" w14:textId="77777777" w:rsidR="00A17A45" w:rsidRDefault="00363892" w:rsidP="00363892">
      <w:pPr>
        <w:pStyle w:val="a3"/>
      </w:pPr>
      <w:bookmarkStart w:id="28" w:name="_Toc320481062"/>
      <w:r>
        <w:rPr>
          <w:cs/>
        </w:rPr>
        <w:t xml:space="preserve">รูปที่ </w:t>
      </w:r>
      <w:fldSimple w:instr=" STYLEREF 1 \s ">
        <w:r w:rsidR="0050579C">
          <w:rPr>
            <w:noProof/>
          </w:rPr>
          <w:t>5</w:t>
        </w:r>
      </w:fldSimple>
      <w:r>
        <w:rPr>
          <w:cs/>
        </w:rPr>
        <w:t>.</w:t>
      </w:r>
      <w:fldSimple w:instr=" SEQ รูปที่ \* ARABIC \s 1 ">
        <w:r w:rsidR="0050579C">
          <w:rPr>
            <w:noProof/>
          </w:rPr>
          <w:t>1</w:t>
        </w:r>
      </w:fldSimple>
      <w:r>
        <w:rPr>
          <w:rFonts w:hint="cs"/>
          <w:cs/>
        </w:rPr>
        <w:t xml:space="preserve"> </w:t>
      </w:r>
      <w:r w:rsidR="0089316A" w:rsidRPr="0089316A">
        <w:rPr>
          <w:highlight w:val="yellow"/>
        </w:rPr>
        <w:t>&lt;</w:t>
      </w:r>
      <w:r w:rsidR="00A17A45" w:rsidRPr="0089316A">
        <w:rPr>
          <w:rFonts w:hint="cs"/>
          <w:highlight w:val="yellow"/>
          <w:cs/>
        </w:rPr>
        <w:t>ตัวอย่าง</w:t>
      </w:r>
      <w:r w:rsidR="00BE6EA9">
        <w:rPr>
          <w:rFonts w:hint="cs"/>
          <w:highlight w:val="yellow"/>
          <w:cs/>
        </w:rPr>
        <w:t>รูป</w:t>
      </w:r>
      <w:r w:rsidR="0089316A" w:rsidRPr="0089316A">
        <w:rPr>
          <w:highlight w:val="yellow"/>
        </w:rPr>
        <w:t>&gt;</w:t>
      </w:r>
      <w:bookmarkEnd w:id="28"/>
    </w:p>
    <w:p w14:paraId="25EA8042" w14:textId="77777777" w:rsidR="00BC29D1" w:rsidRDefault="00BC29D1" w:rsidP="00BC29D1"/>
    <w:p w14:paraId="30473832" w14:textId="77777777" w:rsidR="00BC29D1" w:rsidRDefault="00BC29D1" w:rsidP="00BC29D1"/>
    <w:p w14:paraId="0FEADA76" w14:textId="114C47DC" w:rsidR="001E23A2" w:rsidRPr="00D035B1" w:rsidRDefault="001E23A2" w:rsidP="001E23A2">
      <w:pPr>
        <w:jc w:val="left"/>
        <w:rPr>
          <w:cs/>
        </w:rPr>
      </w:pPr>
      <w:r>
        <w:rPr>
          <w:rFonts w:hint="cs"/>
          <w:cs/>
          <w:lang w:val="en-GB"/>
        </w:rPr>
        <w:t>หมายเหตุ</w:t>
      </w:r>
      <w:r>
        <w:t xml:space="preserve">: </w:t>
      </w:r>
      <w:r>
        <w:rPr>
          <w:rFonts w:hint="cs"/>
          <w:cs/>
        </w:rPr>
        <w:t xml:space="preserve">ลำดับที่ของรูปจะตามบทนั้น ๆ เช่น รูปที่ </w:t>
      </w:r>
      <w:r>
        <w:t xml:space="preserve">1 </w:t>
      </w:r>
      <w:r>
        <w:rPr>
          <w:rFonts w:hint="cs"/>
          <w:cs/>
        </w:rPr>
        <w:t xml:space="preserve">ของบทที่ </w:t>
      </w:r>
      <w:r>
        <w:t xml:space="preserve">1 </w:t>
      </w:r>
      <w:r>
        <w:rPr>
          <w:rFonts w:hint="cs"/>
          <w:cs/>
        </w:rPr>
        <w:t xml:space="preserve">ก็จะเป็นรูปที่ </w:t>
      </w:r>
      <w:r>
        <w:t xml:space="preserve">1.1 </w:t>
      </w:r>
      <w:r>
        <w:rPr>
          <w:rFonts w:hint="cs"/>
          <w:cs/>
        </w:rPr>
        <w:t xml:space="preserve">ส่วนรูปที่ </w:t>
      </w:r>
      <w:r>
        <w:t xml:space="preserve">1 </w:t>
      </w:r>
      <w:r>
        <w:rPr>
          <w:rFonts w:hint="cs"/>
          <w:cs/>
        </w:rPr>
        <w:t xml:space="preserve">ของบทที่ </w:t>
      </w:r>
      <w:r>
        <w:t xml:space="preserve">5 </w:t>
      </w:r>
      <w:r>
        <w:rPr>
          <w:rFonts w:hint="cs"/>
          <w:cs/>
        </w:rPr>
        <w:t xml:space="preserve">ก็จะเป็น รูปที่ </w:t>
      </w:r>
      <w:r>
        <w:t xml:space="preserve">5.1 </w:t>
      </w:r>
      <w:r>
        <w:rPr>
          <w:rFonts w:hint="cs"/>
          <w:cs/>
        </w:rPr>
        <w:t xml:space="preserve">คือเมื่อขึ้นบทใหม่ลำดับรูปจะเริ่มที่ </w:t>
      </w:r>
      <w:r>
        <w:t xml:space="preserve">.1 </w:t>
      </w:r>
      <w:r>
        <w:rPr>
          <w:rFonts w:hint="cs"/>
          <w:cs/>
        </w:rPr>
        <w:t>ใหม่ และไล่ลำดับไปเรื่อย ๆ</w:t>
      </w:r>
    </w:p>
    <w:p w14:paraId="3743B64C" w14:textId="77777777" w:rsidR="00BC29D1" w:rsidRPr="00BC29D1" w:rsidRDefault="00BC29D1" w:rsidP="00BC29D1">
      <w:pPr>
        <w:sectPr w:rsidR="00BC29D1" w:rsidRPr="00BC29D1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BB55D2C" w14:textId="77777777" w:rsidR="00012718" w:rsidRDefault="00A17A45" w:rsidP="00544605">
      <w:pPr>
        <w:pStyle w:val="1"/>
        <w:numPr>
          <w:ilvl w:val="0"/>
          <w:numId w:val="13"/>
        </w:numPr>
      </w:pPr>
      <w:bookmarkStart w:id="29" w:name="_Toc320481928"/>
      <w:r w:rsidRPr="00A17A45">
        <w:rPr>
          <w:cs/>
        </w:rPr>
        <w:lastRenderedPageBreak/>
        <w:t>ผลการดำเนินงาน ข้อจำกัด และข้อเสนอแนะ</w:t>
      </w:r>
      <w:bookmarkEnd w:id="29"/>
    </w:p>
    <w:p w14:paraId="2D0ABF08" w14:textId="77777777" w:rsidR="00CC6A85" w:rsidRDefault="00CC6A85" w:rsidP="00CC6A85">
      <w:pPr>
        <w:rPr>
          <w:highlight w:val="yellow"/>
          <w:lang w:val="en-GB"/>
        </w:rPr>
      </w:pPr>
    </w:p>
    <w:p w14:paraId="56D9C4C5" w14:textId="3B89B5A8" w:rsidR="00CC6A85" w:rsidRDefault="00CC6A85" w:rsidP="00CC6A85">
      <w:pPr>
        <w:ind w:firstLine="720"/>
      </w:pPr>
      <w:r w:rsidRPr="00E01E04">
        <w:rPr>
          <w:highlight w:val="yellow"/>
          <w:lang w:val="en-GB"/>
        </w:rPr>
        <w:t>&lt;</w:t>
      </w:r>
      <w:r w:rsidRPr="00E01E04">
        <w:rPr>
          <w:rFonts w:hint="cs"/>
          <w:highlight w:val="yellow"/>
          <w:cs/>
        </w:rPr>
        <w:t>บรรยาย</w:t>
      </w:r>
      <w:r w:rsidRPr="00CC6A85">
        <w:rPr>
          <w:highlight w:val="yellow"/>
          <w:cs/>
        </w:rPr>
        <w:t>เกริ่นนำ</w:t>
      </w:r>
      <w:r w:rsidRPr="00CC6A85">
        <w:rPr>
          <w:rFonts w:hint="cs"/>
          <w:highlight w:val="yellow"/>
          <w:cs/>
        </w:rPr>
        <w:t xml:space="preserve"> </w:t>
      </w:r>
      <w:r w:rsidRPr="00CC6A85">
        <w:rPr>
          <w:highlight w:val="yellow"/>
          <w:cs/>
        </w:rPr>
        <w:t xml:space="preserve">1 </w:t>
      </w:r>
      <w:r w:rsidRPr="00CC6A85">
        <w:rPr>
          <w:highlight w:val="yellow"/>
        </w:rPr>
        <w:t xml:space="preserve">paragraph </w:t>
      </w:r>
      <w:r w:rsidRPr="00CC6A85">
        <w:rPr>
          <w:highlight w:val="yellow"/>
          <w:cs/>
        </w:rPr>
        <w:t>เพื่อบอกว่าในบทนั้นจะเป็นเนื้อหาอะไรบ้าง</w:t>
      </w:r>
      <w:r w:rsidRPr="00CC6A85">
        <w:rPr>
          <w:highlight w:val="yellow"/>
        </w:rPr>
        <w:t>………………………………………………………</w:t>
      </w:r>
    </w:p>
    <w:p w14:paraId="37C4397A" w14:textId="774F62AE" w:rsidR="00012718" w:rsidRPr="00CC6A85" w:rsidRDefault="00CC6A85" w:rsidP="00012718">
      <w:pPr>
        <w:rPr>
          <w:lang w:val="en-GB"/>
        </w:rPr>
      </w:pPr>
      <w:r w:rsidRPr="00E01E04">
        <w:rPr>
          <w:highlight w:val="yellow"/>
        </w:rPr>
        <w:t>………………………………………………</w:t>
      </w:r>
      <w:r>
        <w:rPr>
          <w:highlight w:val="yellow"/>
        </w:rPr>
        <w:t>…………………………………………………………………………………………………..</w:t>
      </w:r>
      <w:r w:rsidRPr="00E01E04">
        <w:rPr>
          <w:highlight w:val="yellow"/>
        </w:rPr>
        <w:t>………………..</w:t>
      </w:r>
      <w:r w:rsidRPr="00E01E04">
        <w:rPr>
          <w:rFonts w:hint="cs"/>
          <w:highlight w:val="yellow"/>
          <w:cs/>
        </w:rPr>
        <w:t>&gt;</w:t>
      </w:r>
    </w:p>
    <w:p w14:paraId="7DDDC4A6" w14:textId="77777777" w:rsidR="00C92649" w:rsidRPr="00C92649" w:rsidRDefault="00C92649" w:rsidP="00C92649">
      <w:pPr>
        <w:pStyle w:val="2"/>
        <w:rPr>
          <w:lang w:val="en-GB"/>
        </w:rPr>
      </w:pPr>
      <w:bookmarkStart w:id="30" w:name="_Toc320481929"/>
      <w:r w:rsidRPr="00C92649">
        <w:rPr>
          <w:cs/>
          <w:lang w:val="en-GB"/>
        </w:rPr>
        <w:t>ผลการดำเนินงาน</w:t>
      </w:r>
      <w:bookmarkEnd w:id="30"/>
    </w:p>
    <w:p w14:paraId="3FCE1183" w14:textId="77777777" w:rsidR="00C92649" w:rsidRDefault="00C92649" w:rsidP="00C92649">
      <w:pPr>
        <w:rPr>
          <w:lang w:val="en-GB"/>
        </w:rPr>
      </w:pPr>
      <w:r>
        <w:rPr>
          <w:lang w:val="en-GB"/>
        </w:rPr>
        <w:tab/>
      </w:r>
      <w:r w:rsidRPr="00C92649">
        <w:rPr>
          <w:highlight w:val="yellow"/>
          <w:lang w:val="en-GB"/>
        </w:rPr>
        <w:t>&lt;</w:t>
      </w:r>
      <w:r w:rsidRPr="00C92649">
        <w:rPr>
          <w:highlight w:val="yellow"/>
          <w:cs/>
          <w:lang w:val="en-GB"/>
        </w:rPr>
        <w:t>ผลการดำเนินงาน เป็นส่วนที่สรุปเฉพาะประเด็นสำคัญๆในปริญญานิพนธ์ทั้งหมด ต้องระบุผลงานสำคัญที่ค้นพบจากการดำเนินโครงงาน</w:t>
      </w:r>
      <w:r w:rsidRPr="00C92649">
        <w:rPr>
          <w:highlight w:val="yellow"/>
          <w:lang w:val="en-GB"/>
        </w:rPr>
        <w:t>&gt;</w:t>
      </w:r>
    </w:p>
    <w:p w14:paraId="5F829625" w14:textId="77777777" w:rsidR="00C92649" w:rsidRPr="00C92649" w:rsidRDefault="00C92649" w:rsidP="00C92649">
      <w:pPr>
        <w:rPr>
          <w:lang w:val="en-GB"/>
        </w:rPr>
      </w:pPr>
    </w:p>
    <w:p w14:paraId="2FC6F531" w14:textId="77777777" w:rsidR="00C92649" w:rsidRPr="00C92649" w:rsidRDefault="00C92649" w:rsidP="00D621BB">
      <w:pPr>
        <w:pStyle w:val="2"/>
        <w:rPr>
          <w:lang w:val="en-GB"/>
        </w:rPr>
      </w:pPr>
      <w:bookmarkStart w:id="31" w:name="_Toc320481930"/>
      <w:r w:rsidRPr="00C92649">
        <w:rPr>
          <w:cs/>
          <w:lang w:val="en-GB"/>
        </w:rPr>
        <w:t>ข้อจำกัด</w:t>
      </w:r>
      <w:bookmarkEnd w:id="31"/>
    </w:p>
    <w:p w14:paraId="7EB913EA" w14:textId="3396DA6D" w:rsidR="00C92649" w:rsidRDefault="00C92649" w:rsidP="00C92649">
      <w:pPr>
        <w:rPr>
          <w:lang w:val="en-GB"/>
        </w:rPr>
      </w:pPr>
      <w:r>
        <w:rPr>
          <w:lang w:val="en-GB"/>
        </w:rPr>
        <w:tab/>
      </w:r>
      <w:r w:rsidRPr="00C92649">
        <w:rPr>
          <w:highlight w:val="yellow"/>
          <w:lang w:val="en-GB"/>
        </w:rPr>
        <w:t>&lt;</w:t>
      </w:r>
      <w:r w:rsidRPr="00C92649">
        <w:rPr>
          <w:highlight w:val="yellow"/>
          <w:cs/>
          <w:lang w:val="en-GB"/>
        </w:rPr>
        <w:t>ข้อจำกัด เป็นส่วนที่กล่าวถึงข้อจำกัดหรือข้อที่บกพร่องของการดำเนินโครงงาน</w:t>
      </w:r>
      <w:r w:rsidRPr="00C92649">
        <w:rPr>
          <w:highlight w:val="yellow"/>
          <w:lang w:val="en-GB"/>
        </w:rPr>
        <w:t>&gt;</w:t>
      </w:r>
    </w:p>
    <w:p w14:paraId="3D464736" w14:textId="79FCF932" w:rsidR="0050579C" w:rsidRDefault="0050579C" w:rsidP="00C92649">
      <w:pPr>
        <w:rPr>
          <w:lang w:val="en-GB"/>
        </w:rPr>
      </w:pPr>
      <w:r>
        <w:rPr>
          <w:lang w:val="en-GB"/>
        </w:rPr>
        <w:tab/>
      </w:r>
      <w:r>
        <w:rPr>
          <w:rFonts w:hint="cs"/>
          <w:cs/>
          <w:lang w:val="en-GB"/>
        </w:rPr>
        <w:t>ให้ระบุเป็นเลขข้อ ดังนี้</w:t>
      </w:r>
    </w:p>
    <w:p w14:paraId="78F0E1AE" w14:textId="400D9645" w:rsidR="0050579C" w:rsidRPr="0050579C" w:rsidRDefault="0050579C" w:rsidP="0050579C">
      <w:pPr>
        <w:pStyle w:val="ad"/>
        <w:numPr>
          <w:ilvl w:val="0"/>
          <w:numId w:val="25"/>
        </w:numPr>
        <w:rPr>
          <w:rFonts w:cs="TH Sarabun New"/>
          <w:szCs w:val="28"/>
        </w:rPr>
      </w:pPr>
      <w:r w:rsidRPr="0050579C">
        <w:rPr>
          <w:rFonts w:cs="TH Sarabun New"/>
          <w:szCs w:val="28"/>
          <w:cs/>
        </w:rPr>
        <w:t xml:space="preserve">ข้อจำกัดข้อที่ </w:t>
      </w:r>
      <w:r w:rsidRPr="0050579C">
        <w:rPr>
          <w:rFonts w:cs="TH Sarabun New"/>
          <w:szCs w:val="28"/>
        </w:rPr>
        <w:t xml:space="preserve">1 </w:t>
      </w:r>
      <w:r w:rsidRPr="0050579C">
        <w:rPr>
          <w:rFonts w:cs="TH Sarabun New"/>
          <w:szCs w:val="28"/>
          <w:cs/>
        </w:rPr>
        <w:t>(กรณีมีข้อเดียวไม่ต้องใส่เลขข้อ)</w:t>
      </w:r>
    </w:p>
    <w:p w14:paraId="43C354A9" w14:textId="154CA5A3" w:rsidR="0050579C" w:rsidRPr="0050579C" w:rsidRDefault="0050579C" w:rsidP="0050579C">
      <w:pPr>
        <w:pStyle w:val="ad"/>
        <w:numPr>
          <w:ilvl w:val="0"/>
          <w:numId w:val="25"/>
        </w:numPr>
        <w:rPr>
          <w:rFonts w:cs="TH Sarabun New"/>
          <w:szCs w:val="28"/>
        </w:rPr>
      </w:pPr>
      <w:r w:rsidRPr="0050579C">
        <w:rPr>
          <w:rFonts w:cs="TH Sarabun New"/>
          <w:szCs w:val="28"/>
          <w:cs/>
        </w:rPr>
        <w:t xml:space="preserve">ข้อจำกัดข้อที่ </w:t>
      </w:r>
      <w:r w:rsidRPr="0050579C">
        <w:rPr>
          <w:rFonts w:cs="TH Sarabun New"/>
          <w:szCs w:val="28"/>
        </w:rPr>
        <w:t xml:space="preserve">2 </w:t>
      </w:r>
    </w:p>
    <w:p w14:paraId="1D3E0447" w14:textId="77777777" w:rsidR="00C92649" w:rsidRPr="00C92649" w:rsidRDefault="00C92649" w:rsidP="00C92649">
      <w:pPr>
        <w:rPr>
          <w:lang w:val="en-GB"/>
        </w:rPr>
      </w:pPr>
    </w:p>
    <w:p w14:paraId="6F36CC77" w14:textId="77777777" w:rsidR="00C92649" w:rsidRPr="00C92649" w:rsidRDefault="00C92649" w:rsidP="00C92649">
      <w:pPr>
        <w:pStyle w:val="2"/>
        <w:rPr>
          <w:lang w:val="en-GB"/>
        </w:rPr>
      </w:pPr>
      <w:bookmarkStart w:id="32" w:name="_Toc320481931"/>
      <w:r w:rsidRPr="00C92649">
        <w:rPr>
          <w:cs/>
          <w:lang w:val="en-GB"/>
        </w:rPr>
        <w:t>ข้อเสนอแนะ</w:t>
      </w:r>
      <w:bookmarkEnd w:id="32"/>
    </w:p>
    <w:p w14:paraId="244EE5AC" w14:textId="63687499" w:rsidR="00012718" w:rsidRDefault="00C92649" w:rsidP="00C92649">
      <w:pPr>
        <w:rPr>
          <w:lang w:val="en-GB"/>
        </w:rPr>
      </w:pPr>
      <w:r>
        <w:rPr>
          <w:lang w:val="en-GB"/>
        </w:rPr>
        <w:tab/>
      </w:r>
      <w:r w:rsidRPr="00C92649">
        <w:rPr>
          <w:highlight w:val="yellow"/>
          <w:lang w:val="en-GB"/>
        </w:rPr>
        <w:t>&lt;</w:t>
      </w:r>
      <w:r w:rsidRPr="00C92649">
        <w:rPr>
          <w:highlight w:val="yellow"/>
          <w:cs/>
          <w:lang w:val="en-GB"/>
        </w:rPr>
        <w:t>ข้อเสนอแนะ เป็นการให้ข้อเสนอแนะเกี่ยวกับการดำเนินโครงงานในอนาคตต่อไป โดยสามารถกล่าวรวมถึงวิธีการที่น่าสนใจและผลประโยชน์ที่อาจจะได้จากการนำโครงงานนี้ไปดำเนินการต่อไปในอนาคต</w:t>
      </w:r>
      <w:r w:rsidRPr="00C92649">
        <w:rPr>
          <w:highlight w:val="yellow"/>
          <w:lang w:val="en-GB"/>
        </w:rPr>
        <w:t>&gt;</w:t>
      </w:r>
    </w:p>
    <w:p w14:paraId="353DD29C" w14:textId="77777777" w:rsidR="0050579C" w:rsidRDefault="0050579C" w:rsidP="0050579C">
      <w:pPr>
        <w:rPr>
          <w:lang w:val="en-GB"/>
        </w:rPr>
      </w:pPr>
      <w:r>
        <w:rPr>
          <w:cs/>
          <w:lang w:val="en-GB"/>
        </w:rPr>
        <w:tab/>
      </w:r>
      <w:r>
        <w:rPr>
          <w:rFonts w:hint="cs"/>
          <w:cs/>
          <w:lang w:val="en-GB"/>
        </w:rPr>
        <w:t>ให้ระบุเป็นเลขข้อ ดังนี้</w:t>
      </w:r>
    </w:p>
    <w:p w14:paraId="1FC5766E" w14:textId="6816EB8D" w:rsidR="0050579C" w:rsidRPr="0050579C" w:rsidRDefault="0050579C" w:rsidP="0050579C">
      <w:pPr>
        <w:pStyle w:val="ad"/>
        <w:numPr>
          <w:ilvl w:val="0"/>
          <w:numId w:val="26"/>
        </w:numPr>
        <w:rPr>
          <w:rFonts w:cs="TH Sarabun New"/>
          <w:szCs w:val="28"/>
        </w:rPr>
      </w:pPr>
      <w:r w:rsidRPr="0050579C">
        <w:rPr>
          <w:rFonts w:cs="TH Sarabun New"/>
          <w:szCs w:val="28"/>
          <w:cs/>
        </w:rPr>
        <w:t>ข้อ</w:t>
      </w:r>
      <w:r>
        <w:rPr>
          <w:rFonts w:cs="TH Sarabun New" w:hint="cs"/>
          <w:szCs w:val="28"/>
          <w:cs/>
        </w:rPr>
        <w:t>เสนอแนะ</w:t>
      </w:r>
      <w:r w:rsidRPr="0050579C">
        <w:rPr>
          <w:rFonts w:cs="TH Sarabun New"/>
          <w:szCs w:val="28"/>
          <w:cs/>
        </w:rPr>
        <w:t xml:space="preserve">ข้อที่ </w:t>
      </w:r>
      <w:r w:rsidRPr="0050579C">
        <w:rPr>
          <w:rFonts w:cs="TH Sarabun New"/>
          <w:szCs w:val="28"/>
        </w:rPr>
        <w:t xml:space="preserve">1 </w:t>
      </w:r>
      <w:r w:rsidRPr="0050579C">
        <w:rPr>
          <w:rFonts w:cs="TH Sarabun New"/>
          <w:szCs w:val="28"/>
          <w:cs/>
        </w:rPr>
        <w:t>(กรณีมีข้อเดียวไม่ต้องใส่เลขข้อ)</w:t>
      </w:r>
    </w:p>
    <w:p w14:paraId="755D1693" w14:textId="4139474A" w:rsidR="0050579C" w:rsidRPr="0050579C" w:rsidRDefault="0050579C" w:rsidP="0050579C">
      <w:pPr>
        <w:pStyle w:val="ad"/>
        <w:numPr>
          <w:ilvl w:val="0"/>
          <w:numId w:val="26"/>
        </w:numPr>
        <w:rPr>
          <w:rFonts w:cs="TH Sarabun New"/>
          <w:szCs w:val="28"/>
        </w:rPr>
      </w:pPr>
      <w:r w:rsidRPr="0050579C">
        <w:rPr>
          <w:rFonts w:cs="TH Sarabun New"/>
          <w:szCs w:val="28"/>
          <w:cs/>
        </w:rPr>
        <w:t>ข้อ</w:t>
      </w:r>
      <w:r>
        <w:rPr>
          <w:rFonts w:cs="TH Sarabun New" w:hint="cs"/>
          <w:szCs w:val="28"/>
          <w:cs/>
        </w:rPr>
        <w:t>เสนอแนะข้อ</w:t>
      </w:r>
      <w:r w:rsidRPr="0050579C">
        <w:rPr>
          <w:rFonts w:cs="TH Sarabun New"/>
          <w:szCs w:val="28"/>
          <w:cs/>
        </w:rPr>
        <w:t xml:space="preserve">ที่ </w:t>
      </w:r>
      <w:r w:rsidRPr="0050579C">
        <w:rPr>
          <w:rFonts w:cs="TH Sarabun New"/>
          <w:szCs w:val="28"/>
        </w:rPr>
        <w:t xml:space="preserve">2 </w:t>
      </w:r>
    </w:p>
    <w:p w14:paraId="394E099E" w14:textId="0F380396" w:rsidR="0050579C" w:rsidRPr="00EF1575" w:rsidRDefault="0050579C" w:rsidP="00C92649">
      <w:pPr>
        <w:rPr>
          <w:lang w:val="en-GB"/>
        </w:rPr>
      </w:pPr>
    </w:p>
    <w:p w14:paraId="01CDB574" w14:textId="77777777" w:rsidR="00012718" w:rsidRDefault="00012718" w:rsidP="00012718"/>
    <w:p w14:paraId="4BB6DEEF" w14:textId="77777777" w:rsidR="00012718" w:rsidRDefault="00012718" w:rsidP="00012718"/>
    <w:p w14:paraId="41934EB8" w14:textId="77777777" w:rsidR="00012718" w:rsidRPr="00012718" w:rsidRDefault="00012718" w:rsidP="00087B53">
      <w:pPr>
        <w:rPr>
          <w:cs/>
        </w:rPr>
        <w:sectPr w:rsidR="00012718" w:rsidRPr="00012718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B3FB5CB" w14:textId="77777777" w:rsidR="00014FA2" w:rsidRPr="00E20BE9" w:rsidRDefault="000808B8" w:rsidP="00E20BE9">
      <w:pPr>
        <w:pStyle w:val="8"/>
      </w:pPr>
      <w:bookmarkStart w:id="33" w:name="_Toc320481932"/>
      <w:r w:rsidRPr="00E20BE9">
        <w:rPr>
          <w:rFonts w:hint="cs"/>
          <w:cs/>
        </w:rPr>
        <w:lastRenderedPageBreak/>
        <w:t>บรรณ</w:t>
      </w:r>
      <w:r w:rsidR="00014FA2" w:rsidRPr="00E20BE9">
        <w:rPr>
          <w:rFonts w:hint="cs"/>
          <w:cs/>
        </w:rPr>
        <w:t>านุกรม</w:t>
      </w:r>
      <w:bookmarkEnd w:id="33"/>
    </w:p>
    <w:p w14:paraId="662E1B7D" w14:textId="77777777" w:rsidR="00014FA2" w:rsidRDefault="00014FA2" w:rsidP="00A7341F">
      <w:pPr>
        <w:rPr>
          <w:lang w:val="en-GB"/>
        </w:rPr>
      </w:pPr>
    </w:p>
    <w:p w14:paraId="11E17616" w14:textId="77777777" w:rsidR="00014FA2" w:rsidRDefault="00014FA2" w:rsidP="00A7341F">
      <w:pPr>
        <w:rPr>
          <w:highlight w:val="yellow"/>
        </w:rPr>
      </w:pPr>
      <w:r w:rsidRPr="005D6C0B">
        <w:rPr>
          <w:lang w:val="en-GB"/>
        </w:rPr>
        <w:tab/>
      </w:r>
      <w:r w:rsidRPr="00E01E04">
        <w:rPr>
          <w:highlight w:val="yellow"/>
          <w:lang w:val="en-GB"/>
        </w:rPr>
        <w:t>&lt;</w:t>
      </w:r>
      <w:r w:rsidRPr="00014FA2">
        <w:rPr>
          <w:highlight w:val="yellow"/>
          <w:cs/>
        </w:rPr>
        <w:t>บรรณานุกรม หมายถึง รายชื่อหนังสือ วารสาร เอกสาร สิ่งพิมพ์ โสตทัศนวัสดุ ตลอดจนวิธีการที่ได้ข้อมูลมาเพื่อประกอบในการเขียนปริญญานิพนธ์เรื่องนั้นๆ โดยจะต้องอ้างอิงแหล่งที่มาเหล่านั้นโดยนำมาจัดทำเป็นบรรณานุกรมใ</w:t>
      </w:r>
      <w:r>
        <w:rPr>
          <w:highlight w:val="yellow"/>
          <w:cs/>
        </w:rPr>
        <w:t>ห้ถูกต้องตาม</w:t>
      </w:r>
      <w:r w:rsidR="002F10DF">
        <w:rPr>
          <w:rFonts w:hint="cs"/>
          <w:highlight w:val="yellow"/>
          <w:cs/>
        </w:rPr>
        <w:t>ที่กำหนดไว้</w:t>
      </w:r>
      <w:r w:rsidRPr="00014FA2">
        <w:rPr>
          <w:rFonts w:hint="cs"/>
          <w:highlight w:val="yellow"/>
          <w:cs/>
        </w:rPr>
        <w:t>&gt;</w:t>
      </w:r>
    </w:p>
    <w:p w14:paraId="117BDE25" w14:textId="77777777" w:rsidR="00B7693E" w:rsidRDefault="00B7693E" w:rsidP="00A7341F">
      <w:pPr>
        <w:rPr>
          <w:highlight w:val="yellow"/>
        </w:rPr>
      </w:pPr>
    </w:p>
    <w:p w14:paraId="77C340CE" w14:textId="77777777" w:rsidR="00B7693E" w:rsidRDefault="00B7693E" w:rsidP="00B7693E"/>
    <w:p w14:paraId="7798C11B" w14:textId="0FA89E16" w:rsidR="00C61BDC" w:rsidRDefault="00C61BDC" w:rsidP="00B7693E">
      <w:pPr>
        <w:rPr>
          <w:cs/>
          <w:lang w:val="en-GB"/>
        </w:rPr>
        <w:sectPr w:rsidR="00C61BDC" w:rsidSect="0048412D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cs/>
        </w:rPr>
        <w:t>หมายเหตุ</w:t>
      </w:r>
      <w:r>
        <w:t xml:space="preserve">: </w:t>
      </w:r>
      <w:r>
        <w:rPr>
          <w:rFonts w:hint="cs"/>
          <w:cs/>
        </w:rPr>
        <w:t xml:space="preserve">ถ้าเป็นการอ้างอิงจากเว็บให้ใส่ (ที่เข้าถึง </w:t>
      </w:r>
      <w:r w:rsidRPr="00C61BDC">
        <w:rPr>
          <w:highlight w:val="yellow"/>
        </w:rPr>
        <w:t xml:space="preserve">xx </w:t>
      </w:r>
      <w:r w:rsidRPr="00C61BDC">
        <w:rPr>
          <w:rFonts w:hint="cs"/>
          <w:highlight w:val="yellow"/>
          <w:cs/>
        </w:rPr>
        <w:t>เดือน</w:t>
      </w:r>
      <w:r w:rsidRPr="00C61BDC">
        <w:rPr>
          <w:highlight w:val="yellow"/>
        </w:rPr>
        <w:t xml:space="preserve"> xxxx</w:t>
      </w:r>
      <w:r>
        <w:rPr>
          <w:rFonts w:hint="cs"/>
          <w:cs/>
        </w:rPr>
        <w:t>) ด้วย</w:t>
      </w:r>
    </w:p>
    <w:p w14:paraId="3A3520C5" w14:textId="77777777" w:rsidR="00087B53" w:rsidRPr="001938B3" w:rsidRDefault="00E20BE9" w:rsidP="001938B3">
      <w:pPr>
        <w:pStyle w:val="5"/>
        <w:numPr>
          <w:ilvl w:val="4"/>
          <w:numId w:val="14"/>
        </w:numPr>
        <w:rPr>
          <w:lang w:val="en-GB"/>
        </w:rPr>
      </w:pPr>
      <w:bookmarkStart w:id="34" w:name="_Toc320481933"/>
      <w:r w:rsidRPr="001938B3">
        <w:rPr>
          <w:highlight w:val="yellow"/>
        </w:rPr>
        <w:lastRenderedPageBreak/>
        <w:t>&lt;</w:t>
      </w:r>
      <w:r w:rsidRPr="001938B3">
        <w:rPr>
          <w:rFonts w:hint="cs"/>
          <w:highlight w:val="yellow"/>
          <w:cs/>
          <w:lang w:val="en-GB"/>
        </w:rPr>
        <w:t>ชื่อ</w:t>
      </w:r>
      <w:r w:rsidR="00830ADD" w:rsidRPr="001938B3">
        <w:rPr>
          <w:rFonts w:hint="cs"/>
          <w:highlight w:val="yellow"/>
          <w:cs/>
          <w:lang w:val="en-GB"/>
        </w:rPr>
        <w:t>หัวข้อ</w:t>
      </w:r>
      <w:r w:rsidRPr="001938B3">
        <w:rPr>
          <w:rFonts w:hint="cs"/>
          <w:highlight w:val="yellow"/>
          <w:cs/>
          <w:lang w:val="en-GB"/>
        </w:rPr>
        <w:t>ภาคผนวก</w:t>
      </w:r>
      <w:r w:rsidRPr="001938B3">
        <w:rPr>
          <w:highlight w:val="yellow"/>
          <w:lang w:val="en-GB"/>
        </w:rPr>
        <w:t>&gt;</w:t>
      </w:r>
      <w:bookmarkEnd w:id="34"/>
    </w:p>
    <w:p w14:paraId="2336F811" w14:textId="77777777" w:rsidR="005E60F9" w:rsidRDefault="005E60F9" w:rsidP="005E60F9">
      <w:pPr>
        <w:rPr>
          <w:lang w:val="en-GB"/>
        </w:rPr>
      </w:pPr>
    </w:p>
    <w:p w14:paraId="7636543E" w14:textId="2C5BA1C0" w:rsidR="00E20BE9" w:rsidRPr="00690420" w:rsidRDefault="00E20BE9" w:rsidP="00E20BE9">
      <w:pPr>
        <w:rPr>
          <w:highlight w:val="yellow"/>
          <w:lang w:val="en-GB"/>
        </w:rPr>
      </w:pPr>
      <w:r>
        <w:rPr>
          <w:lang w:val="en-GB"/>
        </w:rPr>
        <w:tab/>
      </w:r>
      <w:r w:rsidRPr="00830ADD">
        <w:rPr>
          <w:highlight w:val="yellow"/>
          <w:lang w:val="en-GB"/>
        </w:rPr>
        <w:t>&lt;</w:t>
      </w:r>
      <w:r w:rsidR="00690420" w:rsidRPr="00E01E04">
        <w:rPr>
          <w:rFonts w:hint="cs"/>
          <w:highlight w:val="yellow"/>
          <w:cs/>
        </w:rPr>
        <w:t>บรรยาย</w:t>
      </w:r>
      <w:r w:rsidR="00690420" w:rsidRPr="00CC6A85">
        <w:rPr>
          <w:highlight w:val="yellow"/>
          <w:cs/>
        </w:rPr>
        <w:t>เกริ่นนำ</w:t>
      </w:r>
      <w:r w:rsidR="00690420" w:rsidRPr="00CC6A85">
        <w:rPr>
          <w:rFonts w:hint="cs"/>
          <w:highlight w:val="yellow"/>
          <w:cs/>
        </w:rPr>
        <w:t xml:space="preserve"> </w:t>
      </w:r>
      <w:r w:rsidR="00690420" w:rsidRPr="00CC6A85">
        <w:rPr>
          <w:highlight w:val="yellow"/>
          <w:cs/>
        </w:rPr>
        <w:t xml:space="preserve">1 </w:t>
      </w:r>
      <w:r w:rsidR="00690420" w:rsidRPr="00CC6A85">
        <w:rPr>
          <w:highlight w:val="yellow"/>
        </w:rPr>
        <w:t xml:space="preserve">paragraph </w:t>
      </w:r>
      <w:r w:rsidR="00690420" w:rsidRPr="00CC6A85">
        <w:rPr>
          <w:highlight w:val="yellow"/>
          <w:cs/>
        </w:rPr>
        <w:t>เพื่อบอกว่าในบทนั้นจะเป็นเนื้อหาอะไรบ้า</w:t>
      </w:r>
      <w:r w:rsidR="00690420" w:rsidRPr="00C13C7E">
        <w:rPr>
          <w:highlight w:val="yellow"/>
          <w:cs/>
        </w:rPr>
        <w:t>ง</w:t>
      </w:r>
      <w:r w:rsidR="00690420" w:rsidRPr="00C13C7E">
        <w:rPr>
          <w:rFonts w:hint="cs"/>
          <w:highlight w:val="yellow"/>
          <w:cs/>
          <w:lang w:val="en-GB"/>
        </w:rPr>
        <w:t xml:space="preserve"> </w:t>
      </w:r>
      <w:r w:rsidR="00690420">
        <w:rPr>
          <w:rFonts w:hint="cs"/>
          <w:highlight w:val="yellow"/>
          <w:cs/>
          <w:lang w:val="en-GB"/>
        </w:rPr>
        <w:t>ซึ่ง</w:t>
      </w:r>
      <w:r w:rsidRPr="00830ADD">
        <w:rPr>
          <w:highlight w:val="yellow"/>
          <w:cs/>
          <w:lang w:val="en-GB"/>
        </w:rPr>
        <w:t>ภาคผนวก คือ ส่วนประกอบที่เพิ่มรายละเอียดเข้ามาเพื่อช่วยให้เกิดความสมบูรณ์ในข้อมูลเนื้อหา กระบวนการของการดำเนินงาน และผลของการดำเนินงานที่ประกอบในปริญญานิพนธ์</w:t>
      </w:r>
      <w:r w:rsidR="00690420">
        <w:rPr>
          <w:rFonts w:hint="cs"/>
          <w:highlight w:val="yellow"/>
          <w:cs/>
          <w:lang w:val="en-GB"/>
        </w:rPr>
        <w:t xml:space="preserve"> </w:t>
      </w:r>
      <w:r w:rsidRPr="00830ADD">
        <w:rPr>
          <w:highlight w:val="yellow"/>
          <w:cs/>
          <w:lang w:val="en-GB"/>
        </w:rPr>
        <w:t>หน้าแรกของภาคผนวกให้ขึ้นหน้าใหม่</w:t>
      </w:r>
      <w:r w:rsidR="00830ADD" w:rsidRPr="00830ADD">
        <w:rPr>
          <w:highlight w:val="yellow"/>
          <w:lang w:val="en-GB"/>
        </w:rPr>
        <w:t xml:space="preserve"> </w:t>
      </w:r>
      <w:r w:rsidRPr="00830ADD">
        <w:rPr>
          <w:highlight w:val="yellow"/>
          <w:cs/>
          <w:lang w:val="en-GB"/>
        </w:rPr>
        <w:t>ในกรณีที่มีภาคผนวกหลายภาค ให้แบ่งเป็นภาคผนวก ก</w:t>
      </w:r>
      <w:r w:rsidRPr="00830ADD">
        <w:rPr>
          <w:highlight w:val="yellow"/>
          <w:lang w:val="en-GB"/>
        </w:rPr>
        <w:t xml:space="preserve">, </w:t>
      </w:r>
      <w:r w:rsidRPr="00830ADD">
        <w:rPr>
          <w:highlight w:val="yellow"/>
          <w:cs/>
          <w:lang w:val="en-GB"/>
        </w:rPr>
        <w:t>ข</w:t>
      </w:r>
      <w:r w:rsidRPr="00830ADD">
        <w:rPr>
          <w:highlight w:val="yellow"/>
          <w:lang w:val="en-GB"/>
        </w:rPr>
        <w:t xml:space="preserve">, </w:t>
      </w:r>
      <w:r w:rsidRPr="00830ADD">
        <w:rPr>
          <w:highlight w:val="yellow"/>
          <w:cs/>
          <w:lang w:val="en-GB"/>
        </w:rPr>
        <w:t>ค</w:t>
      </w:r>
      <w:r w:rsidRPr="00830ADD">
        <w:rPr>
          <w:highlight w:val="yellow"/>
          <w:lang w:val="en-GB"/>
        </w:rPr>
        <w:t xml:space="preserve">,... </w:t>
      </w:r>
      <w:r w:rsidRPr="00830ADD">
        <w:rPr>
          <w:highlight w:val="yellow"/>
          <w:cs/>
          <w:lang w:val="en-GB"/>
        </w:rPr>
        <w:t>ต่อไปตามลำดับ ให้พิมพ์คำว่าภาคผนวก ก พร้อมทั้งระบุชื่อหัวข้อของภาคผนวก และต่อด้วยเนื้อความในภาคผนวก ก เมื่อจบเนื้อหาของภาคผนวก ก แล้วก็ให้ขึ้นหน้าใหม่ตามด้วยภาคผนวก ข ต่อไปตามลำดับเรื่อยๆ จนหมด</w:t>
      </w:r>
      <w:r w:rsidRPr="00830ADD">
        <w:rPr>
          <w:highlight w:val="yellow"/>
          <w:lang w:val="en-GB"/>
        </w:rPr>
        <w:t xml:space="preserve"> </w:t>
      </w:r>
      <w:r w:rsidRPr="00830ADD">
        <w:rPr>
          <w:highlight w:val="yellow"/>
          <w:cs/>
          <w:lang w:val="en-GB"/>
        </w:rPr>
        <w:t>หากมีตารางหรือภาคในภาคผนวก จะต้องมีหมายเลขกำกับและระบุไว้ในสารบัญตารางและสารบัญภาพด้วย</w:t>
      </w:r>
      <w:r w:rsidR="00830ADD" w:rsidRPr="00830ADD">
        <w:rPr>
          <w:highlight w:val="yellow"/>
          <w:lang w:val="en-GB"/>
        </w:rPr>
        <w:t>&gt;</w:t>
      </w:r>
    </w:p>
    <w:p w14:paraId="1D4AC4C3" w14:textId="77777777" w:rsidR="005E60F9" w:rsidRDefault="00830ADD" w:rsidP="00D621BB">
      <w:pPr>
        <w:pStyle w:val="6"/>
        <w:rPr>
          <w:lang w:val="en-GB"/>
        </w:rPr>
      </w:pPr>
      <w:bookmarkStart w:id="35" w:name="_Toc320481934"/>
      <w:r w:rsidRPr="00830ADD">
        <w:rPr>
          <w:highlight w:val="yellow"/>
          <w:lang w:val="en-GB"/>
        </w:rPr>
        <w:t>&lt;</w:t>
      </w:r>
      <w:r w:rsidRPr="00830ADD">
        <w:rPr>
          <w:rFonts w:hint="cs"/>
          <w:highlight w:val="yellow"/>
          <w:cs/>
          <w:lang w:val="en-GB"/>
        </w:rPr>
        <w:t xml:space="preserve">หัวข้อย่อย </w:t>
      </w:r>
      <w:r w:rsidRPr="00830ADD">
        <w:rPr>
          <w:highlight w:val="yellow"/>
        </w:rPr>
        <w:t>1&gt;</w:t>
      </w:r>
      <w:bookmarkEnd w:id="35"/>
    </w:p>
    <w:p w14:paraId="586B3897" w14:textId="77777777" w:rsidR="005E60F9" w:rsidRPr="005E60F9" w:rsidRDefault="00830ADD" w:rsidP="00D621BB">
      <w:pPr>
        <w:pStyle w:val="7"/>
      </w:pPr>
      <w:bookmarkStart w:id="36" w:name="_Toc320481935"/>
      <w:r w:rsidRPr="00830ADD">
        <w:rPr>
          <w:highlight w:val="yellow"/>
        </w:rPr>
        <w:t>&lt;</w:t>
      </w:r>
      <w:r w:rsidRPr="00830ADD">
        <w:rPr>
          <w:rFonts w:hint="cs"/>
          <w:highlight w:val="yellow"/>
          <w:cs/>
        </w:rPr>
        <w:t xml:space="preserve">หัวข้อย่อย </w:t>
      </w:r>
      <w:r w:rsidRPr="00830ADD">
        <w:rPr>
          <w:highlight w:val="yellow"/>
          <w:lang w:val="en-US"/>
        </w:rPr>
        <w:t>2&gt;</w:t>
      </w:r>
      <w:bookmarkEnd w:id="36"/>
    </w:p>
    <w:p w14:paraId="2466EB33" w14:textId="77777777" w:rsidR="00363892" w:rsidRPr="0017420D" w:rsidRDefault="00363892" w:rsidP="008903E7">
      <w:r>
        <w:rPr>
          <w:rFonts w:hint="cs"/>
          <w:cs/>
        </w:rPr>
        <w:tab/>
      </w:r>
      <w:r>
        <w:rPr>
          <w:rFonts w:hint="cs"/>
          <w:cs/>
        </w:rPr>
        <w:tab/>
      </w:r>
    </w:p>
    <w:p w14:paraId="1B59BE0D" w14:textId="77777777" w:rsidR="00363892" w:rsidRDefault="00363892" w:rsidP="00363892">
      <w:pPr>
        <w:pStyle w:val="a3"/>
      </w:pPr>
      <w:bookmarkStart w:id="37" w:name="_Toc320481198"/>
      <w:r>
        <w:rPr>
          <w:cs/>
        </w:rPr>
        <w:t xml:space="preserve">ตารางผนวกที่ </w:t>
      </w:r>
      <w:fldSimple w:instr=" STYLEREF 5 \s ">
        <w:r w:rsidR="0050579C">
          <w:rPr>
            <w:noProof/>
            <w:cs/>
          </w:rPr>
          <w:t>ก</w:t>
        </w:r>
      </w:fldSimple>
      <w:r>
        <w:rPr>
          <w:cs/>
        </w:rPr>
        <w:t>.</w:t>
      </w:r>
      <w:fldSimple w:instr=" SEQ ตารางผนวกที่ \* ARABIC \s 5 ">
        <w:r w:rsidR="0050579C">
          <w:rPr>
            <w:noProof/>
          </w:rPr>
          <w:t>1</w:t>
        </w:r>
      </w:fldSimple>
      <w:r>
        <w:rPr>
          <w:rFonts w:hint="cs"/>
          <w:cs/>
        </w:rPr>
        <w:t xml:space="preserve"> </w:t>
      </w:r>
      <w:r w:rsidRPr="0089316A">
        <w:rPr>
          <w:highlight w:val="yellow"/>
        </w:rPr>
        <w:t>&lt;</w:t>
      </w:r>
      <w:r w:rsidRPr="0089316A">
        <w:rPr>
          <w:rFonts w:hint="cs"/>
          <w:highlight w:val="yellow"/>
          <w:cs/>
        </w:rPr>
        <w:t>ตัวอย่างตาราง</w:t>
      </w:r>
      <w:r w:rsidRPr="0089316A">
        <w:rPr>
          <w:highlight w:val="yellow"/>
        </w:rPr>
        <w:t>&gt;</w:t>
      </w:r>
      <w:bookmarkEnd w:id="37"/>
    </w:p>
    <w:p w14:paraId="5CDCA6E1" w14:textId="77777777" w:rsidR="00363892" w:rsidRPr="0089316A" w:rsidRDefault="00363892" w:rsidP="003638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7"/>
        <w:gridCol w:w="3007"/>
      </w:tblGrid>
      <w:tr w:rsidR="00363892" w:rsidRPr="006A40D3" w14:paraId="4B09AE23" w14:textId="77777777" w:rsidTr="000B61A1">
        <w:tc>
          <w:tcPr>
            <w:tcW w:w="3081" w:type="dxa"/>
            <w:shd w:val="clear" w:color="auto" w:fill="B8CCE4"/>
          </w:tcPr>
          <w:p w14:paraId="17FADB62" w14:textId="77777777" w:rsidR="00363892" w:rsidRPr="006A40D3" w:rsidRDefault="00363892" w:rsidP="000B61A1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B8CCE4"/>
          </w:tcPr>
          <w:p w14:paraId="0DBF09AF" w14:textId="77777777" w:rsidR="00363892" w:rsidRPr="006A40D3" w:rsidRDefault="00363892" w:rsidP="000B61A1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B8CCE4"/>
          </w:tcPr>
          <w:p w14:paraId="74E33232" w14:textId="77777777" w:rsidR="00363892" w:rsidRPr="006A40D3" w:rsidRDefault="00363892" w:rsidP="000B61A1">
            <w:pPr>
              <w:jc w:val="center"/>
              <w:rPr>
                <w:b/>
                <w:bCs/>
                <w:highlight w:val="yellow"/>
                <w:lang w:val="en-GB"/>
              </w:rPr>
            </w:pPr>
            <w:r w:rsidRPr="006A40D3">
              <w:rPr>
                <w:rFonts w:hint="cs"/>
                <w:b/>
                <w:bCs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363892" w:rsidRPr="006A40D3" w14:paraId="4F155CDA" w14:textId="77777777" w:rsidTr="000B61A1">
        <w:tc>
          <w:tcPr>
            <w:tcW w:w="3081" w:type="dxa"/>
            <w:shd w:val="clear" w:color="auto" w:fill="auto"/>
          </w:tcPr>
          <w:p w14:paraId="4D6A45DD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0106FE44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0455150E" w14:textId="77777777" w:rsidR="00363892" w:rsidRPr="006A40D3" w:rsidRDefault="00363892" w:rsidP="000B61A1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363892" w:rsidRPr="006A40D3" w14:paraId="784F74A3" w14:textId="77777777" w:rsidTr="000B61A1">
        <w:tc>
          <w:tcPr>
            <w:tcW w:w="3081" w:type="dxa"/>
            <w:shd w:val="clear" w:color="auto" w:fill="auto"/>
          </w:tcPr>
          <w:p w14:paraId="01980753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405DB380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65BBFFC1" w14:textId="77777777" w:rsidR="00363892" w:rsidRPr="006A40D3" w:rsidRDefault="00363892" w:rsidP="000B61A1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363892" w:rsidRPr="006A40D3" w14:paraId="2B733B3F" w14:textId="77777777" w:rsidTr="000B61A1">
        <w:tc>
          <w:tcPr>
            <w:tcW w:w="3081" w:type="dxa"/>
            <w:shd w:val="clear" w:color="auto" w:fill="auto"/>
          </w:tcPr>
          <w:p w14:paraId="1B3A9624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319E9F8C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2D5B87BD" w14:textId="77777777" w:rsidR="00363892" w:rsidRPr="006A40D3" w:rsidRDefault="00363892" w:rsidP="000B61A1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  <w:tr w:rsidR="00363892" w:rsidRPr="006A40D3" w14:paraId="70260E97" w14:textId="77777777" w:rsidTr="000B61A1">
        <w:tc>
          <w:tcPr>
            <w:tcW w:w="3081" w:type="dxa"/>
            <w:shd w:val="clear" w:color="auto" w:fill="auto"/>
          </w:tcPr>
          <w:p w14:paraId="7EB4B4B4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75854EE7" w14:textId="77777777" w:rsidR="00363892" w:rsidRPr="006A40D3" w:rsidRDefault="00363892" w:rsidP="000B61A1">
            <w:pPr>
              <w:jc w:val="center"/>
              <w:rPr>
                <w:highlight w:val="yellow"/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  <w:tc>
          <w:tcPr>
            <w:tcW w:w="3082" w:type="dxa"/>
            <w:shd w:val="clear" w:color="auto" w:fill="auto"/>
          </w:tcPr>
          <w:p w14:paraId="1630FB51" w14:textId="77777777" w:rsidR="00363892" w:rsidRPr="006A40D3" w:rsidRDefault="00363892" w:rsidP="000B61A1">
            <w:pPr>
              <w:jc w:val="center"/>
              <w:rPr>
                <w:lang w:val="en-GB"/>
              </w:rPr>
            </w:pPr>
            <w:r w:rsidRPr="006A40D3">
              <w:rPr>
                <w:rFonts w:hint="cs"/>
                <w:highlight w:val="yellow"/>
                <w:cs/>
                <w:lang w:val="en-GB"/>
              </w:rPr>
              <w:t>ตัวอย่างตาราง</w:t>
            </w:r>
          </w:p>
        </w:tc>
      </w:tr>
    </w:tbl>
    <w:p w14:paraId="7F0AB196" w14:textId="77777777" w:rsidR="00363892" w:rsidRDefault="00363892" w:rsidP="00363892">
      <w:pPr>
        <w:rPr>
          <w:lang w:val="en-GB"/>
        </w:rPr>
      </w:pPr>
    </w:p>
    <w:p w14:paraId="584BB5B6" w14:textId="77777777" w:rsidR="00363892" w:rsidRDefault="00363892" w:rsidP="00363892">
      <w:pPr>
        <w:rPr>
          <w:lang w:val="en-GB"/>
        </w:rPr>
      </w:pPr>
    </w:p>
    <w:p w14:paraId="6B86E872" w14:textId="77777777" w:rsidR="00363892" w:rsidRDefault="00A01EAC" w:rsidP="0036389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A6B5B54" wp14:editId="339BA2CC">
                <wp:extent cx="876300" cy="923925"/>
                <wp:effectExtent l="7620" t="13335" r="78105" b="81915"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23925"/>
                        </a:xfrm>
                        <a:prstGeom prst="can">
                          <a:avLst>
                            <a:gd name="adj" fmla="val 263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AC542" id="AutoShape 6" o:spid="_x0000_s1026" type="#_x0000_t22" style="width:69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">
                <v:shadow on="t" opacity=".5" offset="6pt,6pt"/>
                <w10:anchorlock/>
              </v:shape>
            </w:pict>
          </mc:Fallback>
        </mc:AlternateContent>
      </w:r>
    </w:p>
    <w:p w14:paraId="31905BBF" w14:textId="77777777" w:rsidR="00363892" w:rsidRDefault="00363892" w:rsidP="00363892">
      <w:pPr>
        <w:pStyle w:val="a3"/>
      </w:pPr>
    </w:p>
    <w:p w14:paraId="0A1C6B75" w14:textId="77777777" w:rsidR="00363892" w:rsidRDefault="00363892" w:rsidP="00363892">
      <w:pPr>
        <w:pStyle w:val="a3"/>
      </w:pPr>
      <w:bookmarkStart w:id="38" w:name="_Toc320481471"/>
      <w:r>
        <w:rPr>
          <w:cs/>
        </w:rPr>
        <w:t xml:space="preserve">รูปผนวกที่ </w:t>
      </w:r>
      <w:fldSimple w:instr=" STYLEREF 5 \s ">
        <w:r w:rsidR="0050579C">
          <w:rPr>
            <w:noProof/>
            <w:cs/>
          </w:rPr>
          <w:t>ก</w:t>
        </w:r>
      </w:fldSimple>
      <w:r>
        <w:rPr>
          <w:cs/>
        </w:rPr>
        <w:t>.</w:t>
      </w:r>
      <w:fldSimple w:instr=" SEQ รูปผนวกที่ \* ARABIC \s 5 ">
        <w:r w:rsidR="0050579C">
          <w:rPr>
            <w:noProof/>
          </w:rPr>
          <w:t>1</w:t>
        </w:r>
      </w:fldSimple>
      <w:r w:rsidRPr="0089316A">
        <w:rPr>
          <w:rFonts w:hint="cs"/>
          <w:cs/>
        </w:rPr>
        <w:t xml:space="preserve"> </w:t>
      </w:r>
      <w:r w:rsidRPr="0089316A">
        <w:rPr>
          <w:highlight w:val="yellow"/>
        </w:rPr>
        <w:t>&lt;</w:t>
      </w:r>
      <w:r w:rsidRPr="0089316A">
        <w:rPr>
          <w:rFonts w:hint="cs"/>
          <w:highlight w:val="yellow"/>
          <w:cs/>
        </w:rPr>
        <w:t>ตัวอย่าง</w:t>
      </w:r>
      <w:r>
        <w:rPr>
          <w:rFonts w:hint="cs"/>
          <w:highlight w:val="yellow"/>
          <w:cs/>
        </w:rPr>
        <w:t>รูป</w:t>
      </w:r>
      <w:r w:rsidRPr="0089316A">
        <w:rPr>
          <w:highlight w:val="yellow"/>
        </w:rPr>
        <w:t>&gt;</w:t>
      </w:r>
      <w:bookmarkEnd w:id="38"/>
    </w:p>
    <w:p w14:paraId="7F531C66" w14:textId="3B19CCED" w:rsidR="00BC29D1" w:rsidRDefault="00BC29D1" w:rsidP="00BC29D1"/>
    <w:p w14:paraId="67D76FF8" w14:textId="4EEF6F0F" w:rsidR="00A656A5" w:rsidRDefault="00A656A5" w:rsidP="00BC29D1"/>
    <w:p w14:paraId="1595E076" w14:textId="416E6DB5" w:rsidR="00A656A5" w:rsidRPr="00A656A5" w:rsidRDefault="00A656A5" w:rsidP="00BC29D1">
      <w:pPr>
        <w:rPr>
          <w:color w:val="FF0000"/>
          <w:cs/>
        </w:rPr>
      </w:pPr>
      <w:r w:rsidRPr="00A656A5">
        <w:rPr>
          <w:rFonts w:hint="cs"/>
          <w:color w:val="FF0000"/>
          <w:cs/>
        </w:rPr>
        <w:t>หมายเหตุสำคัญ</w:t>
      </w:r>
      <w:r w:rsidRPr="00A656A5">
        <w:rPr>
          <w:color w:val="FF0000"/>
        </w:rPr>
        <w:t xml:space="preserve">: </w:t>
      </w:r>
      <w:r w:rsidRPr="00A656A5">
        <w:rPr>
          <w:rFonts w:hint="cs"/>
          <w:color w:val="FF0000"/>
          <w:cs/>
        </w:rPr>
        <w:t xml:space="preserve">ให้ตรวจสอบย่อหน้าแต่ละพารากราฟ ฟอนต์ ขนาดฟอนต์ทั้งบทที่ หัวข้อ และเนื้อหา รวมถึงขนาดฟอนต์ของชื่อตารางและรูปภาพ ตรวจสอบการอ้างอิงให้ดี ๆ สู้ ๆ </w:t>
      </w:r>
      <w:r w:rsidRPr="00A656A5">
        <w:rPr>
          <w:color w:val="FF0000"/>
        </w:rPr>
        <w:t>^^</w:t>
      </w:r>
      <w:r w:rsidRPr="00A656A5">
        <w:rPr>
          <w:rFonts w:hint="cs"/>
          <w:color w:val="FF0000"/>
          <w:cs/>
        </w:rPr>
        <w:t xml:space="preserve"> </w:t>
      </w:r>
    </w:p>
    <w:sectPr w:rsidR="00A656A5" w:rsidRPr="00A656A5" w:rsidSect="004841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01842" w14:textId="77777777" w:rsidR="00B354E4" w:rsidRDefault="00B354E4" w:rsidP="00EC4AFA">
      <w:r>
        <w:separator/>
      </w:r>
    </w:p>
  </w:endnote>
  <w:endnote w:type="continuationSeparator" w:id="0">
    <w:p w14:paraId="6DEA18A4" w14:textId="77777777" w:rsidR="00B354E4" w:rsidRDefault="00B354E4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 Bold">
    <w:altName w:val="Times New Roman"/>
    <w:panose1 w:val="020B0500040200020003"/>
    <w:charset w:val="00"/>
    <w:family w:val="roman"/>
    <w:pitch w:val="default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D94A" w14:textId="77777777" w:rsidR="00247AF5" w:rsidRPr="000D6AF1" w:rsidRDefault="00247AF5" w:rsidP="000D6AF1">
    <w:pPr>
      <w:pStyle w:val="a6"/>
      <w:jc w:val="center"/>
      <w:rPr>
        <w:b/>
        <w:bCs/>
        <w:sz w:val="24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7709" w14:textId="77777777" w:rsidR="00247AF5" w:rsidRPr="00AC1D4E" w:rsidRDefault="00247AF5" w:rsidP="000D6AF1">
    <w:pPr>
      <w:pStyle w:val="a6"/>
      <w:jc w:val="center"/>
      <w:rPr>
        <w:sz w:val="24"/>
        <w:szCs w:val="36"/>
      </w:rPr>
    </w:pPr>
    <w:r w:rsidRPr="00AC1D4E">
      <w:rPr>
        <w:sz w:val="24"/>
        <w:szCs w:val="36"/>
      </w:rPr>
      <w:fldChar w:fldCharType="begin"/>
    </w:r>
    <w:r w:rsidRPr="00AC1D4E">
      <w:rPr>
        <w:sz w:val="24"/>
        <w:szCs w:val="36"/>
      </w:rPr>
      <w:instrText xml:space="preserve"> PAGE   \* MERGEFORMAT </w:instrText>
    </w:r>
    <w:r w:rsidRPr="00AC1D4E">
      <w:rPr>
        <w:sz w:val="24"/>
        <w:szCs w:val="36"/>
      </w:rPr>
      <w:fldChar w:fldCharType="separate"/>
    </w:r>
    <w:r w:rsidR="00544605">
      <w:rPr>
        <w:noProof/>
        <w:sz w:val="24"/>
        <w:szCs w:val="36"/>
        <w:cs/>
      </w:rPr>
      <w:t>ก</w:t>
    </w:r>
    <w:r w:rsidRPr="00AC1D4E">
      <w:rPr>
        <w:noProof/>
        <w:sz w:val="24"/>
        <w:szCs w:val="3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D5A3" w14:textId="77777777" w:rsidR="00247AF5" w:rsidRPr="007C403E" w:rsidRDefault="00247AF5" w:rsidP="009A1DEF">
    <w:pPr>
      <w:jc w:val="center"/>
      <w:rPr>
        <w:lang w:val="en-GB"/>
      </w:rPr>
    </w:pPr>
    <w:r w:rsidRPr="007C403E">
      <w:rPr>
        <w:lang w:val="en-GB"/>
      </w:rPr>
      <w:fldChar w:fldCharType="begin"/>
    </w:r>
    <w:r w:rsidRPr="007C403E">
      <w:rPr>
        <w:lang w:val="en-GB"/>
      </w:rPr>
      <w:instrText xml:space="preserve"> PAGE   \* MERGEFORMAT </w:instrText>
    </w:r>
    <w:r w:rsidRPr="007C403E">
      <w:rPr>
        <w:lang w:val="en-GB"/>
      </w:rPr>
      <w:fldChar w:fldCharType="separate"/>
    </w:r>
    <w:r w:rsidR="00544605">
      <w:rPr>
        <w:noProof/>
        <w:lang w:val="en-GB"/>
      </w:rPr>
      <w:t>2</w:t>
    </w:r>
    <w:r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0520" w14:textId="77777777" w:rsidR="00B354E4" w:rsidRDefault="00B354E4" w:rsidP="00EC4AFA">
      <w:r>
        <w:separator/>
      </w:r>
    </w:p>
  </w:footnote>
  <w:footnote w:type="continuationSeparator" w:id="0">
    <w:p w14:paraId="0E673953" w14:textId="77777777" w:rsidR="00B354E4" w:rsidRDefault="00B354E4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AB6"/>
    <w:multiLevelType w:val="hybridMultilevel"/>
    <w:tmpl w:val="DE9A6B3A"/>
    <w:lvl w:ilvl="0" w:tplc="85E4FC3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561F"/>
    <w:multiLevelType w:val="multilevel"/>
    <w:tmpl w:val="DECE1F76"/>
    <w:lvl w:ilvl="0">
      <w:start w:val="1"/>
      <w:numFmt w:val="decimal"/>
      <w:pStyle w:val="1"/>
      <w:suff w:val="space"/>
      <w:lvlText w:val="บทที่ %1"/>
      <w:lvlJc w:val="left"/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340" w:hanging="340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214" w:hanging="504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ascii="TH Sarabun New" w:hAnsi="TH Sarabun New" w:cs="TH Sarabun New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thaiLetters"/>
      <w:lvlRestart w:val="0"/>
      <w:pStyle w:val="5"/>
      <w:suff w:val="space"/>
      <w:lvlText w:val="ภาคผนวก %5"/>
      <w:lvlJc w:val="left"/>
      <w:pPr>
        <w:ind w:left="357" w:hanging="357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5">
      <w:start w:val="1"/>
      <w:numFmt w:val="decimal"/>
      <w:pStyle w:val="6"/>
      <w:lvlText w:val="%5.%6"/>
      <w:lvlJc w:val="left"/>
      <w:pPr>
        <w:ind w:left="340" w:hanging="34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pStyle w:val="7"/>
      <w:suff w:val="space"/>
      <w:lvlText w:val="%5.%6.%7"/>
      <w:lvlJc w:val="left"/>
      <w:pPr>
        <w:ind w:left="1588" w:hanging="868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7">
      <w:start w:val="1"/>
      <w:numFmt w:val="none"/>
      <w:lvlRestart w:val="0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E656F"/>
    <w:multiLevelType w:val="hybridMultilevel"/>
    <w:tmpl w:val="C406CA6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5217E"/>
    <w:multiLevelType w:val="hybridMultilevel"/>
    <w:tmpl w:val="C406CA60"/>
    <w:lvl w:ilvl="0" w:tplc="E0084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CE95275"/>
    <w:multiLevelType w:val="hybridMultilevel"/>
    <w:tmpl w:val="6D1C3E4E"/>
    <w:lvl w:ilvl="0" w:tplc="A576477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800995262">
    <w:abstractNumId w:val="6"/>
  </w:num>
  <w:num w:numId="2" w16cid:durableId="1590116939">
    <w:abstractNumId w:val="0"/>
  </w:num>
  <w:num w:numId="3" w16cid:durableId="1115098555">
    <w:abstractNumId w:val="0"/>
    <w:lvlOverride w:ilvl="0">
      <w:startOverride w:val="1"/>
    </w:lvlOverride>
  </w:num>
  <w:num w:numId="4" w16cid:durableId="296035706">
    <w:abstractNumId w:val="0"/>
    <w:lvlOverride w:ilvl="0">
      <w:startOverride w:val="1"/>
    </w:lvlOverride>
  </w:num>
  <w:num w:numId="5" w16cid:durableId="2124958423">
    <w:abstractNumId w:val="1"/>
  </w:num>
  <w:num w:numId="6" w16cid:durableId="1661040401">
    <w:abstractNumId w:val="5"/>
  </w:num>
  <w:num w:numId="7" w16cid:durableId="892619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8704637">
    <w:abstractNumId w:val="1"/>
  </w:num>
  <w:num w:numId="9" w16cid:durableId="489256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5442513">
    <w:abstractNumId w:val="2"/>
  </w:num>
  <w:num w:numId="11" w16cid:durableId="1272325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9406215">
    <w:abstractNumId w:val="1"/>
  </w:num>
  <w:num w:numId="13" w16cid:durableId="47192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9514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0890193">
    <w:abstractNumId w:val="6"/>
  </w:num>
  <w:num w:numId="16" w16cid:durableId="314530140">
    <w:abstractNumId w:val="1"/>
  </w:num>
  <w:num w:numId="17" w16cid:durableId="104082185">
    <w:abstractNumId w:val="1"/>
  </w:num>
  <w:num w:numId="18" w16cid:durableId="1564220346">
    <w:abstractNumId w:val="1"/>
  </w:num>
  <w:num w:numId="19" w16cid:durableId="535700458">
    <w:abstractNumId w:val="1"/>
  </w:num>
  <w:num w:numId="20" w16cid:durableId="510802562">
    <w:abstractNumId w:val="1"/>
  </w:num>
  <w:num w:numId="21" w16cid:durableId="2099667177">
    <w:abstractNumId w:val="0"/>
  </w:num>
  <w:num w:numId="22" w16cid:durableId="68115947">
    <w:abstractNumId w:val="0"/>
  </w:num>
  <w:num w:numId="23" w16cid:durableId="1179541408">
    <w:abstractNumId w:val="0"/>
    <w:lvlOverride w:ilvl="0">
      <w:startOverride w:val="1"/>
    </w:lvlOverride>
  </w:num>
  <w:num w:numId="24" w16cid:durableId="1546478174">
    <w:abstractNumId w:val="0"/>
  </w:num>
  <w:num w:numId="25" w16cid:durableId="825320961">
    <w:abstractNumId w:val="4"/>
  </w:num>
  <w:num w:numId="26" w16cid:durableId="8218471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C"/>
    <w:rsid w:val="00012718"/>
    <w:rsid w:val="00014FA2"/>
    <w:rsid w:val="00043F03"/>
    <w:rsid w:val="000808B8"/>
    <w:rsid w:val="00087B53"/>
    <w:rsid w:val="000B61A1"/>
    <w:rsid w:val="000D6AF1"/>
    <w:rsid w:val="00136D0D"/>
    <w:rsid w:val="0017420D"/>
    <w:rsid w:val="00184946"/>
    <w:rsid w:val="001938B3"/>
    <w:rsid w:val="001D61BB"/>
    <w:rsid w:val="001E23A2"/>
    <w:rsid w:val="001F3DBD"/>
    <w:rsid w:val="0021016B"/>
    <w:rsid w:val="00243DC3"/>
    <w:rsid w:val="002458BE"/>
    <w:rsid w:val="002470B4"/>
    <w:rsid w:val="002472BD"/>
    <w:rsid w:val="00247AF5"/>
    <w:rsid w:val="00276A7F"/>
    <w:rsid w:val="00285CF4"/>
    <w:rsid w:val="002912ED"/>
    <w:rsid w:val="002B1928"/>
    <w:rsid w:val="002C61D5"/>
    <w:rsid w:val="002C7ECA"/>
    <w:rsid w:val="002D5F44"/>
    <w:rsid w:val="002E44AD"/>
    <w:rsid w:val="002E68BC"/>
    <w:rsid w:val="002F10DF"/>
    <w:rsid w:val="00301839"/>
    <w:rsid w:val="00304023"/>
    <w:rsid w:val="00334961"/>
    <w:rsid w:val="00347D8E"/>
    <w:rsid w:val="00355454"/>
    <w:rsid w:val="00363892"/>
    <w:rsid w:val="00375AD2"/>
    <w:rsid w:val="003A0643"/>
    <w:rsid w:val="003B5B0E"/>
    <w:rsid w:val="003E4E25"/>
    <w:rsid w:val="003F410B"/>
    <w:rsid w:val="0041328D"/>
    <w:rsid w:val="004165BC"/>
    <w:rsid w:val="00433B94"/>
    <w:rsid w:val="0043487D"/>
    <w:rsid w:val="00444A47"/>
    <w:rsid w:val="0048412D"/>
    <w:rsid w:val="00494488"/>
    <w:rsid w:val="004B49EF"/>
    <w:rsid w:val="004D7FE2"/>
    <w:rsid w:val="004E07F1"/>
    <w:rsid w:val="0050579C"/>
    <w:rsid w:val="00527920"/>
    <w:rsid w:val="00543C84"/>
    <w:rsid w:val="00544605"/>
    <w:rsid w:val="00551765"/>
    <w:rsid w:val="005520BA"/>
    <w:rsid w:val="005A5F87"/>
    <w:rsid w:val="005C346F"/>
    <w:rsid w:val="005D03FC"/>
    <w:rsid w:val="005D179B"/>
    <w:rsid w:val="005D6C0B"/>
    <w:rsid w:val="005E60F9"/>
    <w:rsid w:val="006132F7"/>
    <w:rsid w:val="006422EB"/>
    <w:rsid w:val="006552BC"/>
    <w:rsid w:val="00663E72"/>
    <w:rsid w:val="006658E2"/>
    <w:rsid w:val="00675F31"/>
    <w:rsid w:val="00680F5F"/>
    <w:rsid w:val="00690420"/>
    <w:rsid w:val="006A40D3"/>
    <w:rsid w:val="006C49C7"/>
    <w:rsid w:val="006F3BA4"/>
    <w:rsid w:val="007274C2"/>
    <w:rsid w:val="00732E3B"/>
    <w:rsid w:val="007A3147"/>
    <w:rsid w:val="007A5DAD"/>
    <w:rsid w:val="007C403E"/>
    <w:rsid w:val="007E4855"/>
    <w:rsid w:val="007F2FFD"/>
    <w:rsid w:val="007F679C"/>
    <w:rsid w:val="00811557"/>
    <w:rsid w:val="00830ADD"/>
    <w:rsid w:val="00830D45"/>
    <w:rsid w:val="00841915"/>
    <w:rsid w:val="0086669E"/>
    <w:rsid w:val="00875312"/>
    <w:rsid w:val="008903E7"/>
    <w:rsid w:val="0089316A"/>
    <w:rsid w:val="008949D4"/>
    <w:rsid w:val="0089576E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D4090"/>
    <w:rsid w:val="009D43F6"/>
    <w:rsid w:val="009E762F"/>
    <w:rsid w:val="009F760A"/>
    <w:rsid w:val="00A00342"/>
    <w:rsid w:val="00A01EAC"/>
    <w:rsid w:val="00A11561"/>
    <w:rsid w:val="00A1439A"/>
    <w:rsid w:val="00A17A45"/>
    <w:rsid w:val="00A40126"/>
    <w:rsid w:val="00A46ED9"/>
    <w:rsid w:val="00A656A5"/>
    <w:rsid w:val="00A7341F"/>
    <w:rsid w:val="00A8536C"/>
    <w:rsid w:val="00AB47B4"/>
    <w:rsid w:val="00AB68FC"/>
    <w:rsid w:val="00AC1D4E"/>
    <w:rsid w:val="00AD48C4"/>
    <w:rsid w:val="00AD7AA8"/>
    <w:rsid w:val="00B1062F"/>
    <w:rsid w:val="00B12C63"/>
    <w:rsid w:val="00B354E4"/>
    <w:rsid w:val="00B7693E"/>
    <w:rsid w:val="00B94657"/>
    <w:rsid w:val="00B97D1A"/>
    <w:rsid w:val="00BC29D1"/>
    <w:rsid w:val="00BD29B0"/>
    <w:rsid w:val="00BE6EA9"/>
    <w:rsid w:val="00C07EB8"/>
    <w:rsid w:val="00C13C7E"/>
    <w:rsid w:val="00C32BB3"/>
    <w:rsid w:val="00C515AF"/>
    <w:rsid w:val="00C54881"/>
    <w:rsid w:val="00C61BDC"/>
    <w:rsid w:val="00C623D6"/>
    <w:rsid w:val="00C62538"/>
    <w:rsid w:val="00C92649"/>
    <w:rsid w:val="00CC6A85"/>
    <w:rsid w:val="00CD6D7B"/>
    <w:rsid w:val="00CE14DB"/>
    <w:rsid w:val="00CF247E"/>
    <w:rsid w:val="00CF2C0D"/>
    <w:rsid w:val="00CF39AA"/>
    <w:rsid w:val="00CF771A"/>
    <w:rsid w:val="00D035B1"/>
    <w:rsid w:val="00D04C14"/>
    <w:rsid w:val="00D108AB"/>
    <w:rsid w:val="00D42CC1"/>
    <w:rsid w:val="00D621BB"/>
    <w:rsid w:val="00D75363"/>
    <w:rsid w:val="00D907A2"/>
    <w:rsid w:val="00DC4CE4"/>
    <w:rsid w:val="00DF0589"/>
    <w:rsid w:val="00DF78FB"/>
    <w:rsid w:val="00E01E04"/>
    <w:rsid w:val="00E046A2"/>
    <w:rsid w:val="00E20BE9"/>
    <w:rsid w:val="00E21E11"/>
    <w:rsid w:val="00E7523E"/>
    <w:rsid w:val="00EA00CC"/>
    <w:rsid w:val="00EB4F3A"/>
    <w:rsid w:val="00EC0876"/>
    <w:rsid w:val="00EC4AFA"/>
    <w:rsid w:val="00EE01F9"/>
    <w:rsid w:val="00EF1575"/>
    <w:rsid w:val="00EF2F30"/>
    <w:rsid w:val="00F40F13"/>
    <w:rsid w:val="00F41EEB"/>
    <w:rsid w:val="00F56182"/>
    <w:rsid w:val="00F81980"/>
    <w:rsid w:val="00F83613"/>
    <w:rsid w:val="00F978D3"/>
    <w:rsid w:val="00FC7E8D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A2CF"/>
  <w15:docId w15:val="{6BFEE6D4-943A-4302-9219-D3C8FB46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aliases w:val="บทที่"/>
    <w:basedOn w:val="a"/>
    <w:next w:val="a"/>
    <w:link w:val="10"/>
    <w:qFormat/>
    <w:rsid w:val="00012718"/>
    <w:pPr>
      <w:numPr>
        <w:numId w:val="12"/>
      </w:num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aliases w:val="หัวข้อ 1"/>
    <w:basedOn w:val="a"/>
    <w:next w:val="a"/>
    <w:link w:val="20"/>
    <w:unhideWhenUsed/>
    <w:qFormat/>
    <w:rsid w:val="00A7341F"/>
    <w:pPr>
      <w:keepNext/>
      <w:numPr>
        <w:ilvl w:val="1"/>
        <w:numId w:val="12"/>
      </w:numPr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3">
    <w:name w:val="heading 3"/>
    <w:aliases w:val="หัวข้อ 2"/>
    <w:basedOn w:val="a"/>
    <w:next w:val="a"/>
    <w:link w:val="30"/>
    <w:unhideWhenUsed/>
    <w:qFormat/>
    <w:rsid w:val="00A7341F"/>
    <w:pPr>
      <w:keepNext/>
      <w:numPr>
        <w:ilvl w:val="2"/>
        <w:numId w:val="12"/>
      </w:numPr>
      <w:spacing w:before="240" w:after="60"/>
      <w:ind w:left="1224"/>
      <w:outlineLvl w:val="2"/>
    </w:pPr>
    <w:rPr>
      <w:rFonts w:eastAsia="TH SarabunPSK"/>
      <w:b/>
      <w:bCs/>
    </w:rPr>
  </w:style>
  <w:style w:type="paragraph" w:styleId="4">
    <w:name w:val="heading 4"/>
    <w:aliases w:val="หัวข้อ 3"/>
    <w:basedOn w:val="a"/>
    <w:next w:val="a"/>
    <w:link w:val="40"/>
    <w:semiHidden/>
    <w:unhideWhenUsed/>
    <w:qFormat/>
    <w:rsid w:val="002E44AD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5">
    <w:name w:val="heading 5"/>
    <w:aliases w:val="ภาคผนวก"/>
    <w:basedOn w:val="a"/>
    <w:next w:val="a"/>
    <w:link w:val="50"/>
    <w:unhideWhenUsed/>
    <w:qFormat/>
    <w:rsid w:val="00087B53"/>
    <w:pPr>
      <w:numPr>
        <w:ilvl w:val="4"/>
        <w:numId w:val="12"/>
      </w:num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6">
    <w:name w:val="heading 6"/>
    <w:aliases w:val="หัวข้อ 1 - ภาคผนวก"/>
    <w:basedOn w:val="a"/>
    <w:next w:val="a"/>
    <w:link w:val="60"/>
    <w:unhideWhenUsed/>
    <w:qFormat/>
    <w:rsid w:val="005E60F9"/>
    <w:pPr>
      <w:numPr>
        <w:ilvl w:val="5"/>
        <w:numId w:val="12"/>
      </w:num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7">
    <w:name w:val="heading 7"/>
    <w:aliases w:val="หัวข้อ 2 - ภาคผนวก"/>
    <w:basedOn w:val="a"/>
    <w:next w:val="a"/>
    <w:link w:val="70"/>
    <w:unhideWhenUsed/>
    <w:qFormat/>
    <w:rsid w:val="005E60F9"/>
    <w:pPr>
      <w:numPr>
        <w:ilvl w:val="6"/>
        <w:numId w:val="12"/>
      </w:numPr>
      <w:outlineLvl w:val="6"/>
    </w:pPr>
    <w:rPr>
      <w:b/>
      <w:bCs/>
      <w:lang w:val="en-GB"/>
    </w:rPr>
  </w:style>
  <w:style w:type="paragraph" w:styleId="8">
    <w:name w:val="heading 8"/>
    <w:aliases w:val="บทไม่มีเลข"/>
    <w:basedOn w:val="a"/>
    <w:next w:val="a"/>
    <w:link w:val="80"/>
    <w:unhideWhenUsed/>
    <w:qFormat/>
    <w:rsid w:val="00A40126"/>
    <w:pPr>
      <w:numPr>
        <w:ilvl w:val="7"/>
        <w:numId w:val="12"/>
      </w:num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9">
    <w:name w:val="heading 9"/>
    <w:basedOn w:val="a"/>
    <w:next w:val="a"/>
    <w:link w:val="90"/>
    <w:unhideWhenUsed/>
    <w:qFormat/>
    <w:rsid w:val="00A8536C"/>
    <w:pPr>
      <w:numPr>
        <w:ilvl w:val="8"/>
        <w:numId w:val="12"/>
      </w:numPr>
      <w:spacing w:before="24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ชื่อเรื่อง1"/>
    <w:basedOn w:val="a"/>
    <w:next w:val="a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11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60">
    <w:name w:val="หัวเรื่อง 6 อักขระ"/>
    <w:aliases w:val="หัวข้อ 1 - ภาคผนวก อักขระ"/>
    <w:link w:val="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70">
    <w:name w:val="หัวเรื่อง 7 อักขระ"/>
    <w:aliases w:val="หัวข้อ 2 - ภาคผนวก อักขระ"/>
    <w:link w:val="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80">
    <w:name w:val="หัวเรื่อง 8 อักขระ"/>
    <w:aliases w:val="บทไม่มีเลข อักขระ"/>
    <w:link w:val="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90">
    <w:name w:val="หัวเรื่อง 9 อักขระ"/>
    <w:link w:val="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50">
    <w:name w:val="หัวเรื่อง 5 อักขระ"/>
    <w:aliases w:val="ภาคผนวก อักขระ"/>
    <w:link w:val="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3">
    <w:name w:val="caption"/>
    <w:aliases w:val="รูปที่,ตารางที่"/>
    <w:basedOn w:val="a"/>
    <w:next w:val="a"/>
    <w:unhideWhenUsed/>
    <w:qFormat/>
    <w:rsid w:val="00BD29B0"/>
    <w:pPr>
      <w:jc w:val="center"/>
    </w:pPr>
  </w:style>
  <w:style w:type="paragraph" w:styleId="a4">
    <w:name w:val="header"/>
    <w:basedOn w:val="a"/>
    <w:link w:val="a5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a5">
    <w:name w:val="หัวกระดาษ อักขระ"/>
    <w:link w:val="a4"/>
    <w:rsid w:val="00EC4AFA"/>
    <w:rPr>
      <w:rFonts w:ascii="Cordia New" w:hAnsi="Cordia New" w:cs="Cordia New"/>
      <w:sz w:val="32"/>
      <w:szCs w:val="40"/>
    </w:rPr>
  </w:style>
  <w:style w:type="paragraph" w:styleId="a6">
    <w:name w:val="footer"/>
    <w:basedOn w:val="a"/>
    <w:link w:val="a7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ท้ายกระดาษ อักขระ"/>
    <w:link w:val="a6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a"/>
    <w:link w:val="1-Char"/>
    <w:qFormat/>
    <w:rsid w:val="00AD48C4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AD48C4"/>
    <w:rPr>
      <w:rFonts w:ascii="TH Sarabun New" w:eastAsia="TH Sarabun New" w:hAnsi="TH Sarabun New" w:cs="TH Sarabun New"/>
      <w:sz w:val="28"/>
      <w:szCs w:val="28"/>
    </w:rPr>
  </w:style>
  <w:style w:type="paragraph" w:styleId="a8">
    <w:name w:val="Document Map"/>
    <w:basedOn w:val="a"/>
    <w:link w:val="a9"/>
    <w:rsid w:val="00EA00CC"/>
    <w:rPr>
      <w:rFonts w:ascii="Tahoma" w:hAnsi="Tahoma" w:cs="Angsana New"/>
      <w:sz w:val="16"/>
      <w:szCs w:val="20"/>
    </w:rPr>
  </w:style>
  <w:style w:type="character" w:customStyle="1" w:styleId="a9">
    <w:name w:val="ผังเอกสาร อักขระ"/>
    <w:link w:val="a8"/>
    <w:rsid w:val="00EA00CC"/>
    <w:rPr>
      <w:rFonts w:ascii="Tahoma" w:hAnsi="Tahoma" w:cs="Angsana New"/>
      <w:sz w:val="16"/>
    </w:rPr>
  </w:style>
  <w:style w:type="character" w:styleId="aa">
    <w:name w:val="annotation reference"/>
    <w:rsid w:val="00F83613"/>
    <w:rPr>
      <w:sz w:val="16"/>
      <w:szCs w:val="16"/>
    </w:rPr>
  </w:style>
  <w:style w:type="paragraph" w:styleId="ab">
    <w:name w:val="annotation text"/>
    <w:basedOn w:val="a"/>
    <w:link w:val="ac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a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ac">
    <w:name w:val="ข้อความข้อคิดเห็น อักขระ"/>
    <w:link w:val="ab"/>
    <w:rsid w:val="00F83613"/>
    <w:rPr>
      <w:rFonts w:ascii="TH Sarabun New" w:eastAsia="TH Sarabun New" w:hAnsi="TH Sarabun New" w:cs="Angsana New"/>
      <w:szCs w:val="25"/>
    </w:rPr>
  </w:style>
  <w:style w:type="paragraph" w:styleId="ad">
    <w:name w:val="List Paragraph"/>
    <w:basedOn w:val="a"/>
    <w:uiPriority w:val="34"/>
    <w:rsid w:val="00444A47"/>
    <w:pPr>
      <w:ind w:left="720"/>
    </w:pPr>
    <w:rPr>
      <w:rFonts w:cs="Angsana New"/>
      <w:szCs w:val="35"/>
    </w:rPr>
  </w:style>
  <w:style w:type="paragraph" w:styleId="ae">
    <w:name w:val="annotation subject"/>
    <w:basedOn w:val="ab"/>
    <w:next w:val="ab"/>
    <w:link w:val="af"/>
    <w:rsid w:val="00F83613"/>
    <w:rPr>
      <w:b/>
      <w:bCs/>
    </w:rPr>
  </w:style>
  <w:style w:type="table" w:styleId="af0">
    <w:name w:val="Table Grid"/>
    <w:basedOn w:val="a1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aliases w:val="บทที่ อักขระ"/>
    <w:link w:val="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f1">
    <w:name w:val="table of figures"/>
    <w:basedOn w:val="a"/>
    <w:next w:val="a"/>
    <w:uiPriority w:val="99"/>
    <w:rsid w:val="00963135"/>
  </w:style>
  <w:style w:type="character" w:customStyle="1" w:styleId="20">
    <w:name w:val="หัวเรื่อง 2 อักขระ"/>
    <w:aliases w:val="หัวข้อ 1 อักขระ"/>
    <w:link w:val="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ข้อ 2 อักขระ"/>
    <w:link w:val="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40">
    <w:name w:val="หัวเรื่อง 4 อักขระ"/>
    <w:aliases w:val="หัวข้อ 3 อักขระ"/>
    <w:link w:val="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af">
    <w:name w:val="ชื่อเรื่องของข้อคิดเห็น อักขระ"/>
    <w:link w:val="ae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af2">
    <w:name w:val="Balloon Text"/>
    <w:basedOn w:val="a"/>
    <w:link w:val="af3"/>
    <w:rsid w:val="00F83613"/>
    <w:rPr>
      <w:rFonts w:ascii="Tahoma" w:hAnsi="Tahoma" w:cs="Angsana New"/>
      <w:sz w:val="16"/>
      <w:szCs w:val="20"/>
    </w:rPr>
  </w:style>
  <w:style w:type="character" w:customStyle="1" w:styleId="af3">
    <w:name w:val="ข้อความบอลลูน อักขระ"/>
    <w:link w:val="af2"/>
    <w:rsid w:val="00F83613"/>
    <w:rPr>
      <w:rFonts w:ascii="Tahoma" w:eastAsia="TH Sarabun New" w:hAnsi="Tahoma" w:cs="Angsana New"/>
      <w:sz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301839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12">
    <w:name w:val="toc 1"/>
    <w:basedOn w:val="a"/>
    <w:next w:val="a"/>
    <w:autoRedefine/>
    <w:uiPriority w:val="39"/>
    <w:qFormat/>
    <w:rsid w:val="00963135"/>
    <w:pPr>
      <w:tabs>
        <w:tab w:val="right" w:leader="dot" w:pos="9019"/>
      </w:tabs>
    </w:pPr>
    <w:rPr>
      <w:noProof/>
    </w:rPr>
  </w:style>
  <w:style w:type="paragraph" w:styleId="21">
    <w:name w:val="toc 2"/>
    <w:basedOn w:val="a"/>
    <w:next w:val="a"/>
    <w:autoRedefine/>
    <w:uiPriority w:val="39"/>
    <w:qFormat/>
    <w:rsid w:val="00963135"/>
    <w:pPr>
      <w:tabs>
        <w:tab w:val="left" w:pos="880"/>
        <w:tab w:val="right" w:leader="dot" w:pos="9019"/>
      </w:tabs>
      <w:ind w:left="280"/>
    </w:pPr>
  </w:style>
  <w:style w:type="paragraph" w:styleId="31">
    <w:name w:val="toc 3"/>
    <w:basedOn w:val="a"/>
    <w:next w:val="a"/>
    <w:autoRedefine/>
    <w:uiPriority w:val="39"/>
    <w:qFormat/>
    <w:rsid w:val="00963135"/>
    <w:pPr>
      <w:ind w:left="560"/>
    </w:pPr>
  </w:style>
  <w:style w:type="character" w:styleId="af5">
    <w:name w:val="Hyperlink"/>
    <w:uiPriority w:val="99"/>
    <w:unhideWhenUsed/>
    <w:rsid w:val="00301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CS05D-IT05D-Template-v1.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39EB98BA62E4A999EF49CECBA8182" ma:contentTypeVersion="17" ma:contentTypeDescription="Create a new document." ma:contentTypeScope="" ma:versionID="262334760cb606400561c3f4993c2752">
  <xsd:schema xmlns:xsd="http://www.w3.org/2001/XMLSchema" xmlns:xs="http://www.w3.org/2001/XMLSchema" xmlns:p="http://schemas.microsoft.com/office/2006/metadata/properties" xmlns:ns1="http://schemas.microsoft.com/sharepoint/v3" xmlns:ns2="f12753d2-c79f-46cc-9bf8-5fa151f33718" xmlns:ns3="290678af-4b01-4261-bc8a-26e6c44f31ac" targetNamespace="http://schemas.microsoft.com/office/2006/metadata/properties" ma:root="true" ma:fieldsID="ae8479f550ee7972daa40b7da00401fd" ns1:_="" ns2:_="" ns3:_="">
    <xsd:import namespace="http://schemas.microsoft.com/sharepoint/v3"/>
    <xsd:import namespace="f12753d2-c79f-46cc-9bf8-5fa151f33718"/>
    <xsd:import namespace="290678af-4b01-4261-bc8a-26e6c44f3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753d2-c79f-46cc-9bf8-5fa151f33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fc7acaa-f919-463b-ae62-f5f9386dcd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678af-4b01-4261-bc8a-26e6c44f31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d472379-bbf8-4a48-8574-74dd20fab627}" ma:internalName="TaxCatchAll" ma:showField="CatchAllData" ma:web="290678af-4b01-4261-bc8a-26e6c44f31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90678af-4b01-4261-bc8a-26e6c44f31ac" xsi:nil="true"/>
    <lcf76f155ced4ddcb4097134ff3c332f xmlns="f12753d2-c79f-46cc-9bf8-5fa151f337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FF86F9-D19D-4D59-AB3B-EBEDA62EB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E75B0A-E64F-4323-B9BD-37AE42957ECB}"/>
</file>

<file path=customXml/itemProps3.xml><?xml version="1.0" encoding="utf-8"?>
<ds:datastoreItem xmlns:ds="http://schemas.openxmlformats.org/officeDocument/2006/customXml" ds:itemID="{2A419C21-D07A-4257-9F91-01B84E33A502}"/>
</file>

<file path=customXml/itemProps4.xml><?xml version="1.0" encoding="utf-8"?>
<ds:datastoreItem xmlns:ds="http://schemas.openxmlformats.org/officeDocument/2006/customXml" ds:itemID="{F5EF2B5A-43AC-405E-B183-61927E574A5C}"/>
</file>

<file path=docProps/app.xml><?xml version="1.0" encoding="utf-8"?>
<Properties xmlns="http://schemas.openxmlformats.org/officeDocument/2006/extended-properties" xmlns:vt="http://schemas.openxmlformats.org/officeDocument/2006/docPropsVTypes">
  <Template>CS05D-IT05D-Template-v1.4</Template>
  <TotalTime>25</TotalTime>
  <Pages>17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CS05D-IT05D-Template</vt:lpstr>
    </vt:vector>
  </TitlesOfParts>
  <Company/>
  <LinksUpToDate>false</LinksUpToDate>
  <CharactersWithSpaces>12139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CS05D-IT05D-Template</dc:title>
  <dc:creator>Asus</dc:creator>
  <cp:lastModifiedBy>Asus</cp:lastModifiedBy>
  <cp:revision>12</cp:revision>
  <cp:lastPrinted>2011-07-19T09:04:00Z</cp:lastPrinted>
  <dcterms:created xsi:type="dcterms:W3CDTF">2022-06-27T10:38:00Z</dcterms:created>
  <dcterms:modified xsi:type="dcterms:W3CDTF">2022-06-29T02:37:00Z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0x01010029739EB98BA62E4A999EF49CECBA8182</vt:lpwstr>
  </property>
</Properties>
</file>